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5B6B6" w14:textId="77777777" w:rsidR="00075E2D" w:rsidRDefault="00CE4CEB" w:rsidP="00AD39F4">
      <w:pPr>
        <w:pStyle w:val="Heading1"/>
        <w:spacing w:before="240"/>
      </w:pPr>
      <w:r>
        <w:t>Qualifications</w:t>
      </w:r>
    </w:p>
    <w:sdt>
      <w:sdtPr>
        <w:id w:val="9459735"/>
        <w:placeholder>
          <w:docPart w:val="7C314085F419994F9555BFF5A90A078E"/>
        </w:placeholder>
      </w:sdtPr>
      <w:sdtEndPr/>
      <w:sdtContent>
        <w:sdt>
          <w:sdtPr>
            <w:id w:val="-1417007603"/>
            <w:placeholder>
              <w:docPart w:val="931065BF9511794E8F24AEA179617058"/>
            </w:placeholder>
          </w:sdtPr>
          <w:sdtEndPr/>
          <w:sdtContent>
            <w:p w14:paraId="01BE9D1C" w14:textId="69CC0976" w:rsidR="00B15491" w:rsidRDefault="008D1C47" w:rsidP="00C67CFC">
              <w:pPr>
                <w:pStyle w:val="ListBullet"/>
              </w:pPr>
              <w:r>
                <w:t>8</w:t>
              </w:r>
              <w:r w:rsidR="003F14A7">
                <w:t>+ years of experience</w:t>
              </w:r>
              <w:r w:rsidR="00AD39F4">
                <w:t xml:space="preserve"> in software development</w:t>
              </w:r>
              <w:r w:rsidR="00021408">
                <w:t>,</w:t>
              </w:r>
              <w:r w:rsidR="00AD39F4">
                <w:t xml:space="preserve"> in fields </w:t>
              </w:r>
              <w:r w:rsidR="00021408">
                <w:t>such as Medical Devices,</w:t>
              </w:r>
              <w:r w:rsidR="00AD39F4">
                <w:t xml:space="preserve"> Aerospace, and Defense</w:t>
              </w:r>
              <w:r w:rsidR="00AD071F">
                <w:t xml:space="preserve"> using</w:t>
              </w:r>
              <w:r w:rsidR="00F241AB">
                <w:t xml:space="preserve"> software</w:t>
              </w:r>
              <w:r w:rsidR="00AD071F">
                <w:t xml:space="preserve"> methodologies ranging from Waterfall to Agile</w:t>
              </w:r>
              <w:r w:rsidR="00AD39F4">
                <w:t>.</w:t>
              </w:r>
              <w:r w:rsidR="003F14A7">
                <w:t xml:space="preserve"> </w:t>
              </w:r>
            </w:p>
            <w:p w14:paraId="145448E9" w14:textId="3746416A" w:rsidR="00F241AB" w:rsidRDefault="00F241AB" w:rsidP="00C67CFC">
              <w:pPr>
                <w:pStyle w:val="ListBullet"/>
              </w:pPr>
              <w:r>
                <w:t>Background in developing desktop and mobile applications using .NET, iOS, and Mono.</w:t>
              </w:r>
            </w:p>
            <w:p w14:paraId="2A6F502A" w14:textId="424E87E5" w:rsidR="00CE4CEB" w:rsidRDefault="00AD39F4" w:rsidP="00CE4CEB">
              <w:pPr>
                <w:pStyle w:val="ListBullet"/>
              </w:pPr>
              <w:r>
                <w:t xml:space="preserve">Strong passion </w:t>
              </w:r>
              <w:r w:rsidR="0082223B">
                <w:t xml:space="preserve">for </w:t>
              </w:r>
              <w:r w:rsidR="00A223D0">
                <w:t xml:space="preserve">learning new concepts, </w:t>
              </w:r>
              <w:r w:rsidR="0082223B">
                <w:t>solving complex problems</w:t>
              </w:r>
              <w:r w:rsidR="00A223D0">
                <w:t>,</w:t>
              </w:r>
              <w:r w:rsidR="0082223B">
                <w:t xml:space="preserve"> and creating great software.</w:t>
              </w:r>
            </w:p>
            <w:p w14:paraId="62729EF4" w14:textId="20D06EDB" w:rsidR="007E693A" w:rsidRPr="009F3E85" w:rsidRDefault="007E2B31" w:rsidP="00AD39F4">
              <w:pPr>
                <w:pStyle w:val="Heading1"/>
                <w:spacing w:before="240"/>
                <w:sectPr w:rsidR="007E693A" w:rsidRPr="009F3E85" w:rsidSect="007E693A">
                  <w:headerReference w:type="default" r:id="rId9"/>
                  <w:footerReference w:type="default" r:id="rId10"/>
                  <w:headerReference w:type="first" r:id="rId11"/>
                  <w:type w:val="continuous"/>
                  <w:pgSz w:w="12240" w:h="15840"/>
                  <w:pgMar w:top="720" w:right="720" w:bottom="720" w:left="720" w:header="720" w:footer="720" w:gutter="0"/>
                  <w:cols w:space="720"/>
                  <w:titlePg/>
                  <w:docGrid w:linePitch="360"/>
                </w:sectPr>
              </w:pPr>
              <w:r w:rsidRPr="009F3E85">
                <w:t>Technical Are</w:t>
              </w:r>
              <w:r w:rsidR="00FE3663" w:rsidRPr="009F3E85">
                <w:t>a</w:t>
              </w:r>
              <w:r w:rsidRPr="009F3E85">
                <w:t>s</w:t>
              </w:r>
            </w:p>
            <w:p w14:paraId="54BA8044" w14:textId="40FD9F6A" w:rsidR="00645F7A" w:rsidRPr="00B42997" w:rsidRDefault="007E2B31" w:rsidP="00C15F64">
              <w:pPr>
                <w:pStyle w:val="ListBullet"/>
                <w:numPr>
                  <w:ilvl w:val="0"/>
                  <w:numId w:val="0"/>
                </w:numPr>
              </w:pPr>
              <w:r w:rsidRPr="00AD39F4">
                <w:rPr>
                  <w:b/>
                </w:rPr>
                <w:t>LANGUAGES</w:t>
              </w:r>
              <w:r>
                <w:tab/>
              </w:r>
              <w:r>
                <w:tab/>
              </w:r>
              <w:r w:rsidR="003F6B8D">
                <w:rPr>
                  <w:b/>
                  <w:u w:val="single"/>
                </w:rPr>
                <w:t>Strong</w:t>
              </w:r>
              <w:r>
                <w:t xml:space="preserve">: </w:t>
              </w:r>
              <w:r w:rsidR="00474EDD">
                <w:tab/>
              </w:r>
              <w:r w:rsidRPr="00474EDD">
                <w:t>C#</w:t>
              </w:r>
              <w:r w:rsidR="002537AB">
                <w:t>/.NET 4.5</w:t>
              </w:r>
              <w:r w:rsidR="00352945">
                <w:t>,</w:t>
              </w:r>
              <w:r w:rsidR="003D2F22">
                <w:t xml:space="preserve"> </w:t>
              </w:r>
              <w:r w:rsidR="00C15F64">
                <w:t>Objective-C</w:t>
              </w:r>
              <w:r w:rsidR="00C15F64">
                <w:t xml:space="preserve">, </w:t>
              </w:r>
              <w:r w:rsidR="00352945">
                <w:t>WPF/XAML</w:t>
              </w:r>
              <w:r w:rsidR="00352945">
                <w:t xml:space="preserve">, </w:t>
              </w:r>
              <w:bookmarkStart w:id="0" w:name="_GoBack"/>
              <w:bookmarkEnd w:id="0"/>
              <w:r w:rsidR="003D2F22">
                <w:t>Python</w:t>
              </w:r>
              <w:r w:rsidR="00645F7A">
                <w:t xml:space="preserve"> </w:t>
              </w:r>
            </w:p>
            <w:p w14:paraId="6248F498" w14:textId="2ADC112A" w:rsidR="007E693A" w:rsidRDefault="00645F7A" w:rsidP="007E693A">
              <w:pPr>
                <w:pStyle w:val="ListBullet"/>
                <w:numPr>
                  <w:ilvl w:val="0"/>
                  <w:numId w:val="0"/>
                </w:numPr>
                <w:sectPr w:rsidR="007E693A" w:rsidSect="007E693A">
                  <w:type w:val="continuous"/>
                  <w:pgSz w:w="12240" w:h="15840"/>
                  <w:pgMar w:top="720" w:right="720" w:bottom="720" w:left="720" w:header="720" w:footer="720" w:gutter="0"/>
                  <w:cols w:space="0"/>
                  <w:titlePg/>
                  <w:docGrid w:linePitch="360"/>
                </w:sectPr>
              </w:pPr>
              <w:r>
                <w:tab/>
              </w:r>
              <w:r>
                <w:tab/>
              </w:r>
              <w:r>
                <w:tab/>
              </w:r>
              <w:r>
                <w:tab/>
              </w:r>
              <w:r w:rsidR="007E2B31" w:rsidRPr="00164219">
                <w:rPr>
                  <w:b/>
                  <w:u w:val="single"/>
                </w:rPr>
                <w:t>Hobby</w:t>
              </w:r>
              <w:r w:rsidR="007E2B31">
                <w:t>:</w:t>
              </w:r>
              <w:r w:rsidR="007E693A">
                <w:t xml:space="preserve"> Ruby</w:t>
              </w:r>
              <w:r w:rsidR="00164219">
                <w:t xml:space="preserve">, </w:t>
              </w:r>
              <w:r w:rsidR="007E693A">
                <w:t>C/C+</w:t>
              </w:r>
              <w:r w:rsidR="00164219">
                <w:t>+, Java, Clojure/Scheme/Lisp</w:t>
              </w:r>
              <w:r w:rsidR="00D32EEB">
                <w:t xml:space="preserve">, </w:t>
              </w:r>
              <w:r>
                <w:t>Javascript,</w:t>
              </w:r>
              <w:r w:rsidR="00F33DBD">
                <w:t xml:space="preserve"> </w:t>
              </w:r>
              <w:r w:rsidR="00D32EEB">
                <w:t>HTML/CSS</w:t>
              </w:r>
            </w:p>
            <w:p w14:paraId="23DC6907" w14:textId="72ADB5A7" w:rsidR="007E693A" w:rsidRDefault="007E2B31" w:rsidP="00645F7A">
              <w:pPr>
                <w:pStyle w:val="ListBullet"/>
                <w:numPr>
                  <w:ilvl w:val="0"/>
                  <w:numId w:val="0"/>
                </w:numPr>
                <w:ind w:left="2160" w:hanging="2160"/>
              </w:pPr>
              <w:r w:rsidRPr="00AD39F4">
                <w:rPr>
                  <w:b/>
                </w:rPr>
                <w:t>FRAMEWORKS</w:t>
              </w:r>
              <w:r w:rsidR="00AD39F4">
                <w:tab/>
              </w:r>
              <w:r w:rsidR="00B42997">
                <w:t xml:space="preserve">iOS Core Frameworks, </w:t>
              </w:r>
              <w:r w:rsidR="00CD43B4">
                <w:t xml:space="preserve">Xamarin, </w:t>
              </w:r>
              <w:r>
                <w:t>.N</w:t>
              </w:r>
              <w:r w:rsidR="00164219">
                <w:t xml:space="preserve">ET, </w:t>
              </w:r>
              <w:r w:rsidR="00645F7A">
                <w:t>MEF/</w:t>
              </w:r>
              <w:r w:rsidR="00CD43B4">
                <w:t>IOC</w:t>
              </w:r>
              <w:r w:rsidR="006C20FA">
                <w:t>,</w:t>
              </w:r>
              <w:r w:rsidR="00C14099">
                <w:t xml:space="preserve"> </w:t>
              </w:r>
              <w:r w:rsidR="00F202C1">
                <w:t xml:space="preserve">ASP.NET </w:t>
              </w:r>
              <w:r w:rsidR="00C14099">
                <w:t>MVC3,</w:t>
              </w:r>
              <w:r w:rsidR="00645F7A">
                <w:t xml:space="preserve"> </w:t>
              </w:r>
              <w:r w:rsidR="006C20FA">
                <w:t>NUnit</w:t>
              </w:r>
            </w:p>
            <w:p w14:paraId="59B5E40B" w14:textId="16D37006" w:rsidR="007E693A" w:rsidRDefault="000B6FCE" w:rsidP="000B6FCE">
              <w:pPr>
                <w:pStyle w:val="ListBullet"/>
                <w:numPr>
                  <w:ilvl w:val="0"/>
                  <w:numId w:val="0"/>
                </w:numPr>
                <w:ind w:left="2160" w:hanging="2160"/>
              </w:pPr>
              <w:r w:rsidRPr="00AD39F4">
                <w:rPr>
                  <w:b/>
                </w:rPr>
                <w:t>CONCEPTS</w:t>
              </w:r>
              <w:r>
                <w:tab/>
              </w:r>
              <w:r w:rsidR="007E2B31">
                <w:t>OOA/OOD, Test Dr</w:t>
              </w:r>
              <w:r w:rsidR="00164219">
                <w:t xml:space="preserve">iven Design, Design Patterns, MVVM/MVC, </w:t>
              </w:r>
              <w:r w:rsidR="00C14099">
                <w:t>Asynchronous Programming</w:t>
              </w:r>
              <w:r w:rsidR="00164219">
                <w:t>, Agile Development,</w:t>
              </w:r>
              <w:r w:rsidR="002537AB">
                <w:t xml:space="preserve"> Map/Reduce</w:t>
              </w:r>
            </w:p>
            <w:p w14:paraId="6DE1AE38" w14:textId="553AD8DF" w:rsidR="00075E2D" w:rsidRDefault="007E2B31" w:rsidP="008D38F2">
              <w:pPr>
                <w:pStyle w:val="ListBullet"/>
                <w:numPr>
                  <w:ilvl w:val="0"/>
                  <w:numId w:val="0"/>
                </w:numPr>
                <w:ind w:left="2160" w:hanging="2160"/>
              </w:pPr>
              <w:r w:rsidRPr="00AD39F4">
                <w:rPr>
                  <w:b/>
                </w:rPr>
                <w:t>SOFTWARE</w:t>
              </w:r>
              <w:r w:rsidR="008D38F2">
                <w:tab/>
              </w:r>
              <w:r w:rsidR="00064373">
                <w:t xml:space="preserve">XCode, </w:t>
              </w:r>
              <w:r w:rsidR="00164219">
                <w:t>Visual Studio</w:t>
              </w:r>
              <w:r w:rsidR="00645F7A">
                <w:t xml:space="preserve"> 20xx</w:t>
              </w:r>
              <w:r w:rsidR="00164219">
                <w:t>,</w:t>
              </w:r>
              <w:r w:rsidR="008D38F2">
                <w:t xml:space="preserve"> </w:t>
              </w:r>
              <w:r w:rsidR="00064373">
                <w:t>MonoDevelop</w:t>
              </w:r>
              <w:r w:rsidR="00645F7A">
                <w:t xml:space="preserve">, </w:t>
              </w:r>
              <w:r w:rsidR="0040059B">
                <w:t xml:space="preserve">JetBrains </w:t>
              </w:r>
              <w:r w:rsidR="00064373">
                <w:t>AppCode/</w:t>
              </w:r>
              <w:r w:rsidR="0040059B">
                <w:t xml:space="preserve">Resharper/dotTrace, </w:t>
              </w:r>
              <w:r w:rsidR="00164219">
                <w:t xml:space="preserve">Eclipse, </w:t>
              </w:r>
              <w:r w:rsidR="00A5297D">
                <w:t xml:space="preserve">Bash/Zsh, </w:t>
              </w:r>
              <w:r w:rsidR="00164219">
                <w:t>Git</w:t>
              </w:r>
              <w:r w:rsidR="00AD39F4">
                <w:t>, TFS</w:t>
              </w:r>
            </w:p>
          </w:sdtContent>
        </w:sdt>
      </w:sdtContent>
    </w:sdt>
    <w:p w14:paraId="05E58A11" w14:textId="77777777" w:rsidR="00075E2D" w:rsidRDefault="00086D53" w:rsidP="009F3E85">
      <w:pPr>
        <w:pStyle w:val="Heading1"/>
      </w:pPr>
      <w:r>
        <w:t>Experience</w:t>
      </w:r>
    </w:p>
    <w:p w14:paraId="3B909CF5" w14:textId="3A30A7C5" w:rsidR="00CD43B4" w:rsidRPr="00CD43B4" w:rsidRDefault="00CD43B4" w:rsidP="00CD43B4">
      <w:pPr>
        <w:pStyle w:val="Heading2"/>
        <w:rPr>
          <w:color w:val="849F87" w:themeColor="accent1" w:themeTint="99"/>
          <w:sz w:val="24"/>
          <w:szCs w:val="24"/>
        </w:rPr>
      </w:pPr>
      <w:sdt>
        <w:sdtPr>
          <w:rPr>
            <w:color w:val="849F87" w:themeColor="accent1" w:themeTint="99"/>
            <w:sz w:val="24"/>
            <w:szCs w:val="24"/>
          </w:rPr>
          <w:id w:val="-1165157880"/>
          <w:placeholder>
            <w:docPart w:val="B9570B95F1D4D44A805E14967D7EACFB"/>
          </w:placeholder>
        </w:sdtPr>
        <w:sdtContent>
          <w:r>
            <w:rPr>
              <w:color w:val="849F87" w:themeColor="accent1" w:themeTint="99"/>
              <w:sz w:val="24"/>
              <w:szCs w:val="24"/>
            </w:rPr>
            <w:t>iOS Consultant</w:t>
          </w:r>
          <w:r w:rsidRPr="00064373">
            <w:rPr>
              <w:color w:val="849F87" w:themeColor="accent1" w:themeTint="99"/>
              <w:sz w:val="24"/>
              <w:szCs w:val="24"/>
            </w:rPr>
            <w:t xml:space="preserve"> – </w:t>
          </w:r>
          <w:r>
            <w:rPr>
              <w:color w:val="849F87" w:themeColor="accent1" w:themeTint="99"/>
              <w:sz w:val="24"/>
              <w:szCs w:val="24"/>
            </w:rPr>
            <w:t>Magenic</w:t>
          </w:r>
          <w:r w:rsidRPr="00064373">
            <w:rPr>
              <w:color w:val="849F87" w:themeColor="accent1" w:themeTint="99"/>
              <w:sz w:val="24"/>
              <w:szCs w:val="24"/>
            </w:rPr>
            <w:t xml:space="preserve">, </w:t>
          </w:r>
          <w:r>
            <w:rPr>
              <w:color w:val="849F87" w:themeColor="accent1" w:themeTint="99"/>
              <w:sz w:val="24"/>
              <w:szCs w:val="24"/>
            </w:rPr>
            <w:t>St. Louis Park</w:t>
          </w:r>
          <w:r w:rsidRPr="00064373">
            <w:rPr>
              <w:color w:val="849F87" w:themeColor="accent1" w:themeTint="99"/>
              <w:sz w:val="24"/>
              <w:szCs w:val="24"/>
            </w:rPr>
            <w:t xml:space="preserve"> MN</w:t>
          </w:r>
        </w:sdtContent>
      </w:sdt>
      <w:r w:rsidRPr="00064373">
        <w:rPr>
          <w:color w:val="849F87" w:themeColor="accent1" w:themeTint="99"/>
          <w:sz w:val="24"/>
          <w:szCs w:val="24"/>
        </w:rPr>
        <w:tab/>
      </w:r>
      <w:r>
        <w:rPr>
          <w:color w:val="849F87" w:themeColor="accent1" w:themeTint="99"/>
          <w:sz w:val="24"/>
          <w:szCs w:val="24"/>
        </w:rPr>
        <w:t>March</w:t>
      </w:r>
      <w:r w:rsidRPr="00064373">
        <w:rPr>
          <w:color w:val="849F87" w:themeColor="accent1" w:themeTint="99"/>
          <w:sz w:val="24"/>
          <w:szCs w:val="24"/>
        </w:rPr>
        <w:t xml:space="preserve"> </w:t>
      </w:r>
      <w:r>
        <w:rPr>
          <w:color w:val="849F87" w:themeColor="accent1" w:themeTint="99"/>
          <w:sz w:val="24"/>
          <w:szCs w:val="24"/>
        </w:rPr>
        <w:t>2013</w:t>
      </w:r>
      <w:r w:rsidRPr="00064373">
        <w:rPr>
          <w:color w:val="849F87" w:themeColor="accent1" w:themeTint="99"/>
          <w:sz w:val="24"/>
          <w:szCs w:val="24"/>
        </w:rPr>
        <w:t xml:space="preserve"> - Present</w:t>
      </w:r>
      <w:r w:rsidRPr="00E2073C">
        <w:rPr>
          <w:b/>
        </w:rPr>
        <w:tab/>
      </w:r>
    </w:p>
    <w:p w14:paraId="35E223F8" w14:textId="0B1B356F" w:rsidR="00CD43B4" w:rsidRPr="00CD43B4" w:rsidRDefault="00CD43B4" w:rsidP="00CD43B4">
      <w:pPr>
        <w:pStyle w:val="ListBullet"/>
        <w:rPr>
          <w:rFonts w:asciiTheme="majorHAnsi" w:eastAsiaTheme="majorEastAsia" w:hAnsiTheme="majorHAnsi" w:cstheme="majorBidi"/>
          <w:bCs/>
          <w:color w:val="405242" w:themeColor="accent1"/>
          <w:sz w:val="22"/>
        </w:rPr>
      </w:pPr>
      <w:r>
        <w:t>Provide custom mobile software development and expertise for a wide range of medium to large businesses across the country.</w:t>
      </w:r>
    </w:p>
    <w:p w14:paraId="37B3E314" w14:textId="186C5BF2" w:rsidR="00CD43B4" w:rsidRPr="00CD43B4" w:rsidRDefault="00CD43B4" w:rsidP="00CD43B4">
      <w:pPr>
        <w:pStyle w:val="ListBullet"/>
        <w:rPr>
          <w:rFonts w:asciiTheme="majorHAnsi" w:eastAsiaTheme="majorEastAsia" w:hAnsiTheme="majorHAnsi" w:cstheme="majorBidi"/>
          <w:bCs/>
          <w:color w:val="405242" w:themeColor="accent1"/>
          <w:sz w:val="22"/>
        </w:rPr>
      </w:pPr>
      <w:r>
        <w:t>Primary area of expertise in iOS development.</w:t>
      </w:r>
    </w:p>
    <w:p w14:paraId="29A42000" w14:textId="539DE74F" w:rsidR="00CD43B4" w:rsidRDefault="00CD43B4" w:rsidP="00CD43B4">
      <w:pPr>
        <w:pStyle w:val="ListBullet"/>
        <w:rPr>
          <w:rFonts w:asciiTheme="majorHAnsi" w:eastAsiaTheme="majorEastAsia" w:hAnsiTheme="majorHAnsi" w:cstheme="majorBidi"/>
          <w:bCs/>
          <w:color w:val="405242" w:themeColor="accent1"/>
          <w:sz w:val="22"/>
        </w:rPr>
      </w:pPr>
      <w:r>
        <w:t>Project experience in Android and cross-platform solutions (primarily leveraging PhoneGap and jQuery mobile).</w:t>
      </w:r>
    </w:p>
    <w:p w14:paraId="51EE5B0F" w14:textId="6AC1F01E" w:rsidR="00D51024" w:rsidRPr="00064373" w:rsidRDefault="00CD43B4" w:rsidP="00D51024">
      <w:pPr>
        <w:pStyle w:val="Heading2"/>
        <w:rPr>
          <w:color w:val="849F87" w:themeColor="accent1" w:themeTint="99"/>
          <w:sz w:val="24"/>
          <w:szCs w:val="24"/>
        </w:rPr>
      </w:pPr>
      <w:sdt>
        <w:sdtPr>
          <w:rPr>
            <w:color w:val="849F87" w:themeColor="accent1" w:themeTint="99"/>
            <w:sz w:val="24"/>
            <w:szCs w:val="24"/>
          </w:rPr>
          <w:id w:val="9459739"/>
          <w:placeholder>
            <w:docPart w:val="B61E49B67913EA4DA953CDD0434E59C0"/>
          </w:placeholder>
        </w:sdtPr>
        <w:sdtEndPr/>
        <w:sdtContent>
          <w:r w:rsidR="00FE2F8B">
            <w:rPr>
              <w:color w:val="849F87" w:themeColor="accent1" w:themeTint="99"/>
              <w:sz w:val="24"/>
              <w:szCs w:val="24"/>
            </w:rPr>
            <w:t>iOS / .NET Developer</w:t>
          </w:r>
          <w:r w:rsidR="00206FDF" w:rsidRPr="00064373">
            <w:rPr>
              <w:color w:val="849F87" w:themeColor="accent1" w:themeTint="99"/>
              <w:sz w:val="24"/>
              <w:szCs w:val="24"/>
            </w:rPr>
            <w:t xml:space="preserve"> – Starkey Laboratories</w:t>
          </w:r>
          <w:r w:rsidR="005C43C7" w:rsidRPr="00064373">
            <w:rPr>
              <w:color w:val="849F87" w:themeColor="accent1" w:themeTint="99"/>
              <w:sz w:val="24"/>
              <w:szCs w:val="24"/>
            </w:rPr>
            <w:t>, Eden Prairie MN</w:t>
          </w:r>
        </w:sdtContent>
      </w:sdt>
      <w:r w:rsidR="00086D53" w:rsidRPr="00064373">
        <w:rPr>
          <w:color w:val="849F87" w:themeColor="accent1" w:themeTint="99"/>
          <w:sz w:val="24"/>
          <w:szCs w:val="24"/>
        </w:rPr>
        <w:tab/>
      </w:r>
      <w:r w:rsidR="00206FDF" w:rsidRPr="00064373">
        <w:rPr>
          <w:color w:val="849F87" w:themeColor="accent1" w:themeTint="99"/>
          <w:sz w:val="24"/>
          <w:szCs w:val="24"/>
        </w:rPr>
        <w:t xml:space="preserve">August 2009 </w:t>
      </w:r>
      <w:r>
        <w:rPr>
          <w:color w:val="849F87" w:themeColor="accent1" w:themeTint="99"/>
          <w:sz w:val="24"/>
          <w:szCs w:val="24"/>
        </w:rPr>
        <w:t>–</w:t>
      </w:r>
      <w:r w:rsidR="00206FDF" w:rsidRPr="00064373">
        <w:rPr>
          <w:color w:val="849F87" w:themeColor="accent1" w:themeTint="99"/>
          <w:sz w:val="24"/>
          <w:szCs w:val="24"/>
        </w:rPr>
        <w:t xml:space="preserve"> </w:t>
      </w:r>
      <w:r>
        <w:rPr>
          <w:color w:val="849F87" w:themeColor="accent1" w:themeTint="99"/>
          <w:sz w:val="24"/>
          <w:szCs w:val="24"/>
        </w:rPr>
        <w:t>March 2013</w:t>
      </w:r>
    </w:p>
    <w:sdt>
      <w:sdtPr>
        <w:rPr>
          <w:b/>
        </w:rPr>
        <w:id w:val="-430510318"/>
        <w:placeholder>
          <w:docPart w:val="9543558B981D0748A1175F7BB6371262"/>
        </w:placeholder>
      </w:sdtPr>
      <w:sdtEndPr>
        <w:rPr>
          <w:b w:val="0"/>
        </w:rPr>
      </w:sdtEndPr>
      <w:sdtContent>
        <w:p w14:paraId="7710C318" w14:textId="77777777" w:rsidR="00E2073C" w:rsidRPr="00E2073C" w:rsidRDefault="00E2073C" w:rsidP="00E2073C">
          <w:pPr>
            <w:pStyle w:val="ListBullet"/>
            <w:numPr>
              <w:ilvl w:val="0"/>
              <w:numId w:val="0"/>
            </w:numPr>
            <w:ind w:left="288" w:hanging="288"/>
            <w:rPr>
              <w:b/>
            </w:rPr>
          </w:pPr>
          <w:r w:rsidRPr="002537AB">
            <w:rPr>
              <w:b/>
              <w:i/>
            </w:rPr>
            <w:t>Mobile Solutions</w:t>
          </w:r>
          <w:r w:rsidRPr="00E2073C">
            <w:rPr>
              <w:b/>
            </w:rPr>
            <w:tab/>
          </w:r>
        </w:p>
        <w:p w14:paraId="4DA085E9" w14:textId="02E1C5AB" w:rsidR="00645F7A" w:rsidRDefault="00E2073C" w:rsidP="00942BA2">
          <w:pPr>
            <w:pStyle w:val="ListBullet"/>
          </w:pPr>
          <w:r>
            <w:t xml:space="preserve">Research and development of </w:t>
          </w:r>
          <w:r w:rsidR="002537AB">
            <w:t xml:space="preserve">iOS and Android </w:t>
          </w:r>
          <w:r>
            <w:t>mobile applications</w:t>
          </w:r>
          <w:r w:rsidR="00963B96">
            <w:t>, ranging from p</w:t>
          </w:r>
          <w:r w:rsidR="00F241AB">
            <w:t>roof-of-concept technology demonstrations</w:t>
          </w:r>
          <w:r w:rsidR="00963B96">
            <w:t xml:space="preserve"> to patient “ga</w:t>
          </w:r>
          <w:r w:rsidR="00F241AB">
            <w:t>mes” for hearing loss testing</w:t>
          </w:r>
          <w:r w:rsidR="002537AB">
            <w:t xml:space="preserve"> to state of the art mobile fitting systems</w:t>
          </w:r>
          <w:r w:rsidR="00F241AB">
            <w:t xml:space="preserve">. </w:t>
          </w:r>
        </w:p>
        <w:p w14:paraId="371AD799" w14:textId="1C59A8D7" w:rsidR="00483981" w:rsidRDefault="007C0B28" w:rsidP="00942BA2">
          <w:pPr>
            <w:pStyle w:val="ListBullet"/>
          </w:pPr>
          <w:r>
            <w:t>Development of an iPhone based hearing aid fitting and control application using advanced Core</w:t>
          </w:r>
          <w:r w:rsidR="00803D05">
            <w:t xml:space="preserve"> </w:t>
          </w:r>
          <w:r>
            <w:t>Bluetooth libraries.</w:t>
          </w:r>
        </w:p>
        <w:p w14:paraId="48EDA1D2" w14:textId="5F825469" w:rsidR="00963B96" w:rsidRDefault="00963B96" w:rsidP="00963B96">
          <w:pPr>
            <w:pStyle w:val="ListBullet"/>
          </w:pPr>
          <w:r>
            <w:t xml:space="preserve">Ported key components of our core fitting software to Mono (MonoTouch) for </w:t>
          </w:r>
          <w:r w:rsidR="00021408">
            <w:t>“Next Gen”</w:t>
          </w:r>
          <w:r>
            <w:t xml:space="preserve"> mobile fitting systems.</w:t>
          </w:r>
        </w:p>
        <w:p w14:paraId="33143D17" w14:textId="08CFC95F" w:rsidR="00963B96" w:rsidRDefault="00963B96" w:rsidP="00942BA2">
          <w:pPr>
            <w:pStyle w:val="ListBullet"/>
          </w:pPr>
          <w:r>
            <w:t>Contributed to key Starkey iOS applications “SoundPoint” and “HearCoach”.</w:t>
          </w:r>
        </w:p>
        <w:p w14:paraId="2EF5DFF2" w14:textId="3A96A49C" w:rsidR="00E2073C" w:rsidRPr="002537AB" w:rsidRDefault="00E2073C" w:rsidP="00E2073C">
          <w:pPr>
            <w:pStyle w:val="ListBullet"/>
            <w:numPr>
              <w:ilvl w:val="0"/>
              <w:numId w:val="0"/>
            </w:numPr>
            <w:rPr>
              <w:b/>
              <w:i/>
            </w:rPr>
          </w:pPr>
          <w:r w:rsidRPr="002537AB">
            <w:rPr>
              <w:b/>
              <w:i/>
            </w:rPr>
            <w:t>Desktop Solutions</w:t>
          </w:r>
        </w:p>
        <w:p w14:paraId="446D69EB" w14:textId="223E25AC" w:rsidR="00AD39F4" w:rsidRDefault="00D51024" w:rsidP="00942BA2">
          <w:pPr>
            <w:pStyle w:val="ListBullet"/>
          </w:pPr>
          <w:r w:rsidRPr="00D51024">
            <w:t>Development of hearing aid fitting software “Inspire OS”, an n-tiered .NET application that allows Audiologists to fit patients and program a patient</w:t>
          </w:r>
          <w:r w:rsidR="00025F63">
            <w:t>’</w:t>
          </w:r>
          <w:r w:rsidRPr="00D51024">
            <w:t>s hearing aids.</w:t>
          </w:r>
        </w:p>
        <w:p w14:paraId="4242D2BB" w14:textId="1645E2EC" w:rsidR="001F605B" w:rsidRDefault="001F605B" w:rsidP="00D221E6">
          <w:pPr>
            <w:pStyle w:val="ListBullet"/>
          </w:pPr>
          <w:r>
            <w:t xml:space="preserve">Led or developed several major refactor tasks, including multithreading our Audiology/business layer and unit tests, and converting our hearing aid </w:t>
          </w:r>
          <w:r w:rsidR="00C701E3">
            <w:t>programmer</w:t>
          </w:r>
          <w:r>
            <w:t xml:space="preserve"> communications to </w:t>
          </w:r>
          <w:r w:rsidR="00C701E3">
            <w:t>leverage</w:t>
          </w:r>
          <w:r>
            <w:t xml:space="preserve"> Windows Workflow Foundation.</w:t>
          </w:r>
        </w:p>
        <w:p w14:paraId="287A09C0" w14:textId="40D4D2A3" w:rsidR="00E2073C" w:rsidRDefault="00E2073C" w:rsidP="00D221E6">
          <w:pPr>
            <w:pStyle w:val="ListBullet"/>
          </w:pPr>
          <w:r>
            <w:t>Primary contact for advanced customer and field support, leveraging deep experience and understanding of our office fitting system.</w:t>
          </w:r>
        </w:p>
        <w:p w14:paraId="3FA19A6C" w14:textId="32DEF6B8" w:rsidR="00E2073C" w:rsidRDefault="00963B96" w:rsidP="00D221E6">
          <w:pPr>
            <w:pStyle w:val="ListBullet"/>
          </w:pPr>
          <w:r>
            <w:t xml:space="preserve">Leveraged WPF expertise to help </w:t>
          </w:r>
          <w:r w:rsidR="00C67CFC">
            <w:t>the test</w:t>
          </w:r>
          <w:r>
            <w:t xml:space="preserve"> team </w:t>
          </w:r>
          <w:r w:rsidR="00C67CFC">
            <w:t>launch automated testing solutions using Microsoft’s Coded UI Tests.</w:t>
          </w:r>
        </w:p>
        <w:p w14:paraId="0E7B2CF5" w14:textId="77777777" w:rsidR="003D2F22" w:rsidRDefault="001F605B" w:rsidP="00D221E6">
          <w:pPr>
            <w:pStyle w:val="ListBullet"/>
          </w:pPr>
          <w:r>
            <w:t>Created several small internal applications for the customer service and sales departments using Silverlight.</w:t>
          </w:r>
        </w:p>
        <w:p w14:paraId="1034253A" w14:textId="625C2482" w:rsidR="00DD6A5D" w:rsidRPr="00064373" w:rsidRDefault="00352945" w:rsidP="00DD6A5D">
          <w:pPr>
            <w:pStyle w:val="Heading2"/>
            <w:rPr>
              <w:color w:val="849F87" w:themeColor="accent1" w:themeTint="99"/>
              <w:sz w:val="24"/>
              <w:szCs w:val="24"/>
            </w:rPr>
          </w:pPr>
          <w:sdt>
            <w:sdtPr>
              <w:rPr>
                <w:color w:val="849F87" w:themeColor="accent1" w:themeTint="99"/>
                <w:sz w:val="24"/>
                <w:szCs w:val="24"/>
              </w:rPr>
              <w:id w:val="-1073804719"/>
              <w:placeholder>
                <w:docPart w:val="115CA3B0437C8C4C9432D59308387B8B"/>
              </w:placeholder>
            </w:sdtPr>
            <w:sdtEndPr/>
            <w:sdtContent>
              <w:r w:rsidR="00DD6A5D" w:rsidRPr="00064373">
                <w:rPr>
                  <w:color w:val="849F87" w:themeColor="accent1" w:themeTint="99"/>
                  <w:sz w:val="24"/>
                  <w:szCs w:val="24"/>
                </w:rPr>
                <w:t>Independent Consultant – Tom Sales LLS</w:t>
              </w:r>
            </w:sdtContent>
          </w:sdt>
          <w:r w:rsidR="00DD6A5D" w:rsidRPr="00064373">
            <w:rPr>
              <w:color w:val="849F87" w:themeColor="accent1" w:themeTint="99"/>
              <w:sz w:val="24"/>
              <w:szCs w:val="24"/>
            </w:rPr>
            <w:tab/>
            <w:t xml:space="preserve">February 2012 – </w:t>
          </w:r>
          <w:r w:rsidR="007F5055" w:rsidRPr="00064373">
            <w:rPr>
              <w:color w:val="849F87" w:themeColor="accent1" w:themeTint="99"/>
              <w:sz w:val="24"/>
              <w:szCs w:val="24"/>
            </w:rPr>
            <w:t>July</w:t>
          </w:r>
          <w:r w:rsidR="00DD6A5D" w:rsidRPr="00064373">
            <w:rPr>
              <w:color w:val="849F87" w:themeColor="accent1" w:themeTint="99"/>
              <w:sz w:val="24"/>
              <w:szCs w:val="24"/>
            </w:rPr>
            <w:t xml:space="preserve"> 2012</w:t>
          </w:r>
        </w:p>
        <w:p w14:paraId="3D3F2FBD" w14:textId="77F1A2DC" w:rsidR="00DD6A5D" w:rsidRDefault="00DD6A5D" w:rsidP="00DD6A5D">
          <w:pPr>
            <w:pStyle w:val="ListBullet"/>
          </w:pPr>
          <w:r>
            <w:t>Development of a custom business web application for Line of Sight, LLC</w:t>
          </w:r>
        </w:p>
        <w:p w14:paraId="5E073AAD" w14:textId="77777777" w:rsidR="009A0217" w:rsidRDefault="00DD6A5D" w:rsidP="00DD6A5D">
          <w:pPr>
            <w:pStyle w:val="ListBullet"/>
          </w:pPr>
          <w:r>
            <w:lastRenderedPageBreak/>
            <w:t>Site developed using ASP.NET MVC3, and hosted on Microsoft’s Azure platform</w:t>
          </w:r>
          <w:r w:rsidR="007F5055">
            <w:t>.</w:t>
          </w:r>
        </w:p>
        <w:p w14:paraId="402820B9" w14:textId="2964BD83" w:rsidR="00D51024" w:rsidRPr="00D51024" w:rsidRDefault="009A0217" w:rsidP="00DD6A5D">
          <w:pPr>
            <w:pStyle w:val="ListBullet"/>
          </w:pPr>
          <w:r>
            <w:t>Utilized Entity Framework, MVC3 with Razor, Azure Hosted Services and Database, and HTML/Javascript/jQuery.</w:t>
          </w:r>
        </w:p>
      </w:sdtContent>
    </w:sdt>
    <w:p w14:paraId="5E7C1D9D" w14:textId="77777777" w:rsidR="00D51024" w:rsidRPr="00064373" w:rsidRDefault="00352945" w:rsidP="00D51024">
      <w:pPr>
        <w:pStyle w:val="Heading2"/>
        <w:rPr>
          <w:color w:val="849F87" w:themeColor="accent1" w:themeTint="99"/>
          <w:sz w:val="24"/>
          <w:szCs w:val="24"/>
        </w:rPr>
      </w:pPr>
      <w:sdt>
        <w:sdtPr>
          <w:rPr>
            <w:color w:val="849F87" w:themeColor="accent1" w:themeTint="99"/>
            <w:sz w:val="24"/>
            <w:szCs w:val="24"/>
          </w:rPr>
          <w:id w:val="-2045898256"/>
          <w:placeholder>
            <w:docPart w:val="5675B03D895FDA4C9E8381BC632DA565"/>
          </w:placeholder>
        </w:sdtPr>
        <w:sdtEndPr/>
        <w:sdtContent>
          <w:r w:rsidR="00D51024" w:rsidRPr="00064373">
            <w:rPr>
              <w:color w:val="849F87" w:themeColor="accent1" w:themeTint="99"/>
              <w:sz w:val="24"/>
              <w:szCs w:val="24"/>
            </w:rPr>
            <w:t>Software Engineer – Honeywell Aerospace, Coon Rapids MN</w:t>
          </w:r>
        </w:sdtContent>
      </w:sdt>
      <w:r w:rsidR="00D51024" w:rsidRPr="00064373">
        <w:rPr>
          <w:color w:val="849F87" w:themeColor="accent1" w:themeTint="99"/>
          <w:sz w:val="24"/>
          <w:szCs w:val="24"/>
        </w:rPr>
        <w:tab/>
        <w:t>April 2007 – August 2009</w:t>
      </w:r>
    </w:p>
    <w:sdt>
      <w:sdtPr>
        <w:id w:val="9459797"/>
        <w:placeholder>
          <w:docPart w:val="55ED9BD9640D5046A9A6E1A01C39F703"/>
        </w:placeholder>
      </w:sdtPr>
      <w:sdtEndPr/>
      <w:sdtContent>
        <w:p w14:paraId="5A890A04" w14:textId="796815F8" w:rsidR="00D51024" w:rsidRDefault="00D51024" w:rsidP="00D51024">
          <w:pPr>
            <w:pStyle w:val="ListBullet"/>
          </w:pPr>
          <w:r w:rsidRPr="00D51024">
            <w:t>Developed a graphical terminal interface</w:t>
          </w:r>
          <w:r w:rsidR="006C20FA">
            <w:t xml:space="preserve"> (.NET WinForms)</w:t>
          </w:r>
          <w:r w:rsidRPr="00D51024">
            <w:t xml:space="preserve"> </w:t>
          </w:r>
          <w:r w:rsidR="00195EE8">
            <w:t xml:space="preserve">to the </w:t>
          </w:r>
          <w:r w:rsidRPr="00D51024">
            <w:t>Ground Based Augmentation System (GBAS), a safety critical GPS augmenting system that supports approach, landing, departure, and surface operations for an airport.</w:t>
          </w:r>
        </w:p>
        <w:p w14:paraId="56523091" w14:textId="77777777" w:rsidR="00D51024" w:rsidRDefault="00D51024" w:rsidP="00D51024">
          <w:pPr>
            <w:pStyle w:val="ListBullet"/>
          </w:pPr>
          <w:r>
            <w:t xml:space="preserve">Created </w:t>
          </w:r>
          <w:r w:rsidRPr="00D51024">
            <w:t xml:space="preserve">GPS signal emulation software and other </w:t>
          </w:r>
          <w:r>
            <w:t>applications to assist in development and verification of the GBAS system</w:t>
          </w:r>
          <w:r w:rsidR="00025F63">
            <w:t xml:space="preserve"> using specialized </w:t>
          </w:r>
          <w:r w:rsidR="00FB7D88">
            <w:t xml:space="preserve">IO </w:t>
          </w:r>
          <w:r w:rsidR="00025F63">
            <w:t xml:space="preserve">hardware from </w:t>
          </w:r>
          <w:r w:rsidR="00FB7D88">
            <w:t>several vendors</w:t>
          </w:r>
          <w:r>
            <w:t>.</w:t>
          </w:r>
        </w:p>
        <w:p w14:paraId="2A1E00D8" w14:textId="77777777" w:rsidR="00FB7D88" w:rsidRDefault="007914DA" w:rsidP="00FB7D88">
          <w:pPr>
            <w:pStyle w:val="ListBullet"/>
          </w:pPr>
          <w:r>
            <w:t xml:space="preserve">Worked briefly on the </w:t>
          </w:r>
          <w:r w:rsidR="00B05C81">
            <w:t xml:space="preserve">requirements phase of the Future Combat Systems </w:t>
          </w:r>
          <w:r>
            <w:t>CLIV Unmanned</w:t>
          </w:r>
          <w:r w:rsidR="00B05C81">
            <w:t xml:space="preserve"> Aerial</w:t>
          </w:r>
          <w:r>
            <w:t xml:space="preserve"> Vehicle Program.</w:t>
          </w:r>
        </w:p>
        <w:p w14:paraId="76B08A00" w14:textId="77777777" w:rsidR="003D2F22" w:rsidRDefault="003D2F22" w:rsidP="003D2F22">
          <w:pPr>
            <w:pStyle w:val="ListBullet"/>
            <w:numPr>
              <w:ilvl w:val="0"/>
              <w:numId w:val="0"/>
            </w:numPr>
            <w:ind w:left="288"/>
          </w:pPr>
        </w:p>
        <w:p w14:paraId="5C1333F6" w14:textId="77777777" w:rsidR="00D51024" w:rsidRPr="00064373" w:rsidRDefault="00352945" w:rsidP="00D51024">
          <w:pPr>
            <w:pStyle w:val="Heading2"/>
            <w:rPr>
              <w:color w:val="849F87" w:themeColor="accent1" w:themeTint="99"/>
              <w:sz w:val="24"/>
              <w:szCs w:val="24"/>
            </w:rPr>
          </w:pPr>
          <w:sdt>
            <w:sdtPr>
              <w:rPr>
                <w:color w:val="849F87" w:themeColor="accent1" w:themeTint="99"/>
                <w:sz w:val="24"/>
                <w:szCs w:val="24"/>
              </w:rPr>
              <w:id w:val="1691034034"/>
              <w:placeholder>
                <w:docPart w:val="AAEEEE18F5232548A7C3C9381ED011D3"/>
              </w:placeholder>
            </w:sdtPr>
            <w:sdtEndPr/>
            <w:sdtContent>
              <w:r w:rsidR="00D51024" w:rsidRPr="00064373">
                <w:rPr>
                  <w:color w:val="849F87" w:themeColor="accent1" w:themeTint="99"/>
                  <w:sz w:val="24"/>
                  <w:szCs w:val="24"/>
                </w:rPr>
                <w:t>Software Engineering Intern – BAE Systems, Fridley MN</w:t>
              </w:r>
            </w:sdtContent>
          </w:sdt>
          <w:r w:rsidR="00D51024" w:rsidRPr="00064373">
            <w:rPr>
              <w:color w:val="849F87" w:themeColor="accent1" w:themeTint="99"/>
              <w:sz w:val="24"/>
              <w:szCs w:val="24"/>
            </w:rPr>
            <w:tab/>
            <w:t>June 2006 – December 2006</w:t>
          </w:r>
        </w:p>
        <w:p w14:paraId="67BD47DF" w14:textId="77777777" w:rsidR="00D51024" w:rsidRPr="00D51024" w:rsidRDefault="00D51024" w:rsidP="00D51024">
          <w:pPr>
            <w:pStyle w:val="ListBullet"/>
          </w:pPr>
          <w:r w:rsidRPr="00D51024">
            <w:t>Develop software and related artifacts for the NLOS-C Increment 0 Firing Platform and Prototype vehicle, with a primary focus on the Common Crew Station Surrogate.</w:t>
          </w:r>
        </w:p>
        <w:p w14:paraId="637B183E" w14:textId="77777777" w:rsidR="007108D7" w:rsidRPr="007108D7" w:rsidRDefault="007108D7" w:rsidP="007108D7">
          <w:pPr>
            <w:pStyle w:val="ListBullet"/>
          </w:pPr>
          <w:r>
            <w:t>Create</w:t>
          </w:r>
          <w:r w:rsidRPr="007108D7">
            <w:t xml:space="preserve"> UML models of various SI’s relating to the NLOS-C firing platform. </w:t>
          </w:r>
        </w:p>
        <w:p w14:paraId="045DE163" w14:textId="742044ED" w:rsidR="00075E2D" w:rsidRDefault="007108D7" w:rsidP="00DD6A5D">
          <w:pPr>
            <w:pStyle w:val="ListBullet"/>
          </w:pPr>
          <w:r>
            <w:t>Primarily developed C++</w:t>
          </w:r>
          <w:r w:rsidRPr="007108D7">
            <w:t xml:space="preserve"> </w:t>
          </w:r>
          <w:r>
            <w:t>using Eclipse</w:t>
          </w:r>
          <w:r w:rsidR="007914DA">
            <w:t xml:space="preserve">, </w:t>
          </w:r>
          <w:r w:rsidRPr="007108D7">
            <w:t>ClearCase</w:t>
          </w:r>
          <w:r w:rsidR="007914DA">
            <w:t>, IBM Rational products</w:t>
          </w:r>
          <w:r w:rsidRPr="007108D7">
            <w:t xml:space="preserve"> </w:t>
          </w:r>
          <w:r w:rsidR="007914DA">
            <w:t xml:space="preserve">on </w:t>
          </w:r>
          <w:r w:rsidRPr="007108D7">
            <w:t>Red Hat Enterprise 3.0.</w:t>
          </w:r>
        </w:p>
      </w:sdtContent>
    </w:sdt>
    <w:p w14:paraId="209C44CB" w14:textId="77777777" w:rsidR="00075E2D" w:rsidRDefault="00086D53">
      <w:pPr>
        <w:pStyle w:val="Heading1"/>
      </w:pPr>
      <w:r>
        <w:t>Education</w:t>
      </w:r>
    </w:p>
    <w:p w14:paraId="2607F192" w14:textId="2F9F9AF7" w:rsidR="00075E2D" w:rsidRPr="00064373" w:rsidRDefault="00352945">
      <w:pPr>
        <w:pStyle w:val="Heading2"/>
        <w:rPr>
          <w:i/>
          <w:color w:val="849F87" w:themeColor="accent1" w:themeTint="99"/>
          <w:sz w:val="24"/>
          <w:szCs w:val="24"/>
        </w:rPr>
      </w:pPr>
      <w:sdt>
        <w:sdtPr>
          <w:rPr>
            <w:color w:val="849F87" w:themeColor="accent1" w:themeTint="99"/>
            <w:sz w:val="24"/>
            <w:szCs w:val="24"/>
          </w:rPr>
          <w:id w:val="9459748"/>
          <w:placeholder>
            <w:docPart w:val="A0A4003354F79448AE94566840E05023"/>
          </w:placeholder>
        </w:sdtPr>
        <w:sdtEndPr/>
        <w:sdtContent>
          <w:r w:rsidR="00206FDF" w:rsidRPr="00064373">
            <w:rPr>
              <w:color w:val="849F87" w:themeColor="accent1" w:themeTint="99"/>
              <w:sz w:val="24"/>
              <w:szCs w:val="24"/>
            </w:rPr>
            <w:t>MS Software Engineering – University of St. Thomas</w:t>
          </w:r>
        </w:sdtContent>
      </w:sdt>
      <w:r w:rsidR="00086D53" w:rsidRPr="00064373">
        <w:rPr>
          <w:color w:val="849F87" w:themeColor="accent1" w:themeTint="99"/>
          <w:sz w:val="24"/>
          <w:szCs w:val="24"/>
        </w:rPr>
        <w:tab/>
      </w:r>
      <w:r w:rsidR="00206FDF" w:rsidRPr="00064373">
        <w:rPr>
          <w:color w:val="849F87" w:themeColor="accent1" w:themeTint="99"/>
          <w:sz w:val="24"/>
          <w:szCs w:val="24"/>
        </w:rPr>
        <w:t xml:space="preserve">In Progress </w:t>
      </w:r>
      <w:r w:rsidR="00206FDF" w:rsidRPr="00064373">
        <w:rPr>
          <w:i/>
          <w:color w:val="849F87" w:themeColor="accent1" w:themeTint="99"/>
          <w:sz w:val="24"/>
          <w:szCs w:val="24"/>
        </w:rPr>
        <w:t>(</w:t>
      </w:r>
      <w:r w:rsidR="007E166E" w:rsidRPr="00064373">
        <w:rPr>
          <w:i/>
          <w:color w:val="849F87" w:themeColor="accent1" w:themeTint="99"/>
          <w:sz w:val="24"/>
          <w:szCs w:val="24"/>
        </w:rPr>
        <w:t>Fall</w:t>
      </w:r>
      <w:r w:rsidR="00AD071F" w:rsidRPr="00064373">
        <w:rPr>
          <w:i/>
          <w:color w:val="849F87" w:themeColor="accent1" w:themeTint="99"/>
          <w:sz w:val="24"/>
          <w:szCs w:val="24"/>
        </w:rPr>
        <w:t xml:space="preserve"> </w:t>
      </w:r>
      <w:r w:rsidR="00206FDF" w:rsidRPr="00064373">
        <w:rPr>
          <w:i/>
          <w:color w:val="849F87" w:themeColor="accent1" w:themeTint="99"/>
          <w:sz w:val="24"/>
          <w:szCs w:val="24"/>
        </w:rPr>
        <w:t>2013)</w:t>
      </w:r>
    </w:p>
    <w:p w14:paraId="1980C4A7" w14:textId="0E451479" w:rsidR="00F71D94" w:rsidRPr="00D51024" w:rsidRDefault="00F71D94" w:rsidP="00F71D94">
      <w:pPr>
        <w:pStyle w:val="ListBullet"/>
      </w:pPr>
      <w:r>
        <w:t xml:space="preserve">Graduate studies covering both broad areas of software engineering, as well as advanced </w:t>
      </w:r>
      <w:r w:rsidR="009C1E0A">
        <w:t xml:space="preserve">computer science </w:t>
      </w:r>
      <w:r>
        <w:t>topics.</w:t>
      </w:r>
    </w:p>
    <w:sdt>
      <w:sdtPr>
        <w:id w:val="9459749"/>
        <w:placeholder>
          <w:docPart w:val="D7E18EDB3C5D2D4C9CCA23DE50E5D03A"/>
        </w:placeholder>
      </w:sdtPr>
      <w:sdtEndPr/>
      <w:sdtContent>
        <w:p w14:paraId="010CB84A" w14:textId="0A856FD5" w:rsidR="00F71D94" w:rsidRPr="00F71D94" w:rsidRDefault="00F71D94" w:rsidP="00F71D94">
          <w:pPr>
            <w:pStyle w:val="ListBullet"/>
          </w:pPr>
          <w:r>
            <w:t xml:space="preserve">Courses of interest include series in Computer </w:t>
          </w:r>
          <w:r w:rsidR="007E166E">
            <w:t>Security, Information Retrieval and</w:t>
          </w:r>
          <w:r>
            <w:t xml:space="preserve"> Data Mining.</w:t>
          </w:r>
          <w:r>
            <w:tab/>
          </w:r>
        </w:p>
      </w:sdtContent>
    </w:sdt>
    <w:p w14:paraId="22D6FF59" w14:textId="77777777" w:rsidR="00075E2D" w:rsidRPr="00064373" w:rsidRDefault="00352945">
      <w:pPr>
        <w:pStyle w:val="Heading2"/>
        <w:rPr>
          <w:color w:val="849F87" w:themeColor="accent1" w:themeTint="99"/>
          <w:sz w:val="24"/>
          <w:szCs w:val="24"/>
        </w:rPr>
      </w:pPr>
      <w:sdt>
        <w:sdtPr>
          <w:rPr>
            <w:color w:val="849F87" w:themeColor="accent1" w:themeTint="99"/>
            <w:sz w:val="24"/>
            <w:szCs w:val="24"/>
          </w:rPr>
          <w:id w:val="9459752"/>
          <w:placeholder>
            <w:docPart w:val="9E29372C6F31B74AB0AFDD55AD98263F"/>
          </w:placeholder>
        </w:sdtPr>
        <w:sdtEndPr/>
        <w:sdtContent>
          <w:r w:rsidR="00206FDF" w:rsidRPr="00064373">
            <w:rPr>
              <w:color w:val="849F87" w:themeColor="accent1" w:themeTint="99"/>
              <w:sz w:val="24"/>
              <w:szCs w:val="24"/>
            </w:rPr>
            <w:t>BS Computer Engineering – University of Minnesota</w:t>
          </w:r>
        </w:sdtContent>
      </w:sdt>
      <w:r w:rsidR="00086D53" w:rsidRPr="00064373">
        <w:rPr>
          <w:color w:val="849F87" w:themeColor="accent1" w:themeTint="99"/>
          <w:sz w:val="24"/>
          <w:szCs w:val="24"/>
        </w:rPr>
        <w:tab/>
      </w:r>
      <w:r w:rsidR="00206FDF" w:rsidRPr="00064373">
        <w:rPr>
          <w:color w:val="849F87" w:themeColor="accent1" w:themeTint="99"/>
          <w:sz w:val="24"/>
          <w:szCs w:val="24"/>
        </w:rPr>
        <w:t>2007</w:t>
      </w:r>
    </w:p>
    <w:sdt>
      <w:sdtPr>
        <w:id w:val="-1227840649"/>
        <w:placeholder>
          <w:docPart w:val="164A27F9B9AA81498E260CE438664E5C"/>
        </w:placeholder>
      </w:sdtPr>
      <w:sdtEndPr/>
      <w:sdtContent>
        <w:p w14:paraId="39BD823E" w14:textId="5B7A35A0" w:rsidR="00DA2343" w:rsidRPr="00F71D94" w:rsidRDefault="00DA2343" w:rsidP="00DA2343">
          <w:pPr>
            <w:pStyle w:val="ListBullet"/>
          </w:pPr>
          <w:r>
            <w:t>Studied core concepts in Computer Science and Electrical Engineering.</w:t>
          </w:r>
          <w:r>
            <w:tab/>
          </w:r>
        </w:p>
      </w:sdtContent>
    </w:sdt>
    <w:p w14:paraId="73555547" w14:textId="2AFEB0F4" w:rsidR="0082223B" w:rsidRDefault="0082223B" w:rsidP="0082223B">
      <w:pPr>
        <w:pStyle w:val="Heading1"/>
      </w:pPr>
      <w:r>
        <w:t>Conferences/Groups</w:t>
      </w:r>
    </w:p>
    <w:p w14:paraId="3A317F37" w14:textId="17EA26E4" w:rsidR="00E14D72" w:rsidRDefault="00E14D72" w:rsidP="00402ADC">
      <w:pPr>
        <w:pStyle w:val="ListBullet"/>
      </w:pPr>
      <w:r>
        <w:t>Apple WWDC 2012</w:t>
      </w:r>
    </w:p>
    <w:p w14:paraId="7CCA1476" w14:textId="7AB32647" w:rsidR="00402ADC" w:rsidRDefault="00402ADC" w:rsidP="00402ADC">
      <w:pPr>
        <w:pStyle w:val="ListBullet"/>
      </w:pPr>
      <w:r>
        <w:t>Microsoft PDC 2010</w:t>
      </w:r>
    </w:p>
    <w:p w14:paraId="45D0718C" w14:textId="7D44B59D" w:rsidR="00402ADC" w:rsidRDefault="00402ADC" w:rsidP="00402ADC">
      <w:pPr>
        <w:pStyle w:val="ListBullet"/>
      </w:pPr>
      <w:r>
        <w:t>Minnesota Developers Conference 2010/2011</w:t>
      </w:r>
    </w:p>
    <w:p w14:paraId="56CB2711" w14:textId="79BA4987" w:rsidR="0082223B" w:rsidRDefault="00402ADC" w:rsidP="00402ADC">
      <w:pPr>
        <w:pStyle w:val="ListBullet"/>
      </w:pPr>
      <w:r>
        <w:t xml:space="preserve">Code Camp (several) </w:t>
      </w:r>
    </w:p>
    <w:p w14:paraId="1BCDA7A2" w14:textId="0CE2BE5D" w:rsidR="00557137" w:rsidRDefault="00E14D72" w:rsidP="00402ADC">
      <w:pPr>
        <w:pStyle w:val="ListBullet"/>
      </w:pPr>
      <w:r>
        <w:t xml:space="preserve">Casual attender of </w:t>
      </w:r>
      <w:r w:rsidR="00557137">
        <w:t>Ruby Users of Minnesota</w:t>
      </w:r>
    </w:p>
    <w:sectPr w:rsidR="00557137" w:rsidSect="007E693A">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EEB16" w14:textId="77777777" w:rsidR="002537AB" w:rsidRDefault="002537AB">
      <w:pPr>
        <w:spacing w:line="240" w:lineRule="auto"/>
      </w:pPr>
      <w:r>
        <w:separator/>
      </w:r>
    </w:p>
  </w:endnote>
  <w:endnote w:type="continuationSeparator" w:id="0">
    <w:p w14:paraId="7E96C8C9" w14:textId="77777777" w:rsidR="002537AB" w:rsidRDefault="002537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Collegiate">
    <w:altName w:val="Avenir Light"/>
    <w:charset w:val="00"/>
    <w:family w:val="auto"/>
    <w:pitch w:val="variable"/>
    <w:sig w:usb0="800000AF" w:usb1="1000204A" w:usb2="00000000" w:usb3="00000000" w:csb0="00000011" w:csb1="00000000"/>
  </w:font>
  <w:font w:name="PicoBlackAl">
    <w:altName w:val="Bernard MT Condense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280B3" w14:textId="77777777" w:rsidR="002537AB" w:rsidRDefault="002537AB">
    <w:pPr>
      <w:pStyle w:val="Footer"/>
    </w:pPr>
    <w:r>
      <w:fldChar w:fldCharType="begin"/>
    </w:r>
    <w:r>
      <w:instrText xml:space="preserve"> Page </w:instrText>
    </w:r>
    <w:r>
      <w:fldChar w:fldCharType="separate"/>
    </w:r>
    <w:r w:rsidR="00352945">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FA9F0" w14:textId="77777777" w:rsidR="002537AB" w:rsidRDefault="002537AB">
      <w:pPr>
        <w:spacing w:line="240" w:lineRule="auto"/>
      </w:pPr>
      <w:r>
        <w:separator/>
      </w:r>
    </w:p>
  </w:footnote>
  <w:footnote w:type="continuationSeparator" w:id="0">
    <w:p w14:paraId="4F47CC0C" w14:textId="77777777" w:rsidR="002537AB" w:rsidRDefault="002537A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2537AB" w14:paraId="3B57692C" w14:textId="77777777">
      <w:tc>
        <w:tcPr>
          <w:tcW w:w="8298" w:type="dxa"/>
          <w:vAlign w:val="center"/>
        </w:tcPr>
        <w:p w14:paraId="500B3484" w14:textId="77777777" w:rsidR="002537AB" w:rsidRDefault="002537AB">
          <w:pPr>
            <w:pStyle w:val="Title"/>
          </w:pPr>
        </w:p>
      </w:tc>
      <w:tc>
        <w:tcPr>
          <w:tcW w:w="2718" w:type="dxa"/>
          <w:vAlign w:val="center"/>
        </w:tcPr>
        <w:p w14:paraId="58EA9B5F" w14:textId="77777777" w:rsidR="002537AB" w:rsidRDefault="002537AB">
          <w:pPr>
            <w:pStyle w:val="Boxes"/>
          </w:pPr>
          <w:r>
            <w:rPr>
              <w:noProof/>
            </w:rPr>
            <w:drawing>
              <wp:inline distT="0" distB="0" distL="0" distR="0" wp14:anchorId="2B2444FD" wp14:editId="29776578">
                <wp:extent cx="138569" cy="137160"/>
                <wp:effectExtent l="19050" t="19050" r="13831" b="15240"/>
                <wp:docPr id="21" name="Picture 2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47C71FA" wp14:editId="152D654E">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99420E1" wp14:editId="12BE0C6A">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1FEF0C96" wp14:editId="30C2944F">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33C06EEB" wp14:editId="786C0D80">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36A98C6" w14:textId="77777777" w:rsidR="002537AB" w:rsidRDefault="002537A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2537AB" w14:paraId="3B81B6DE" w14:textId="77777777">
      <w:tc>
        <w:tcPr>
          <w:tcW w:w="8298" w:type="dxa"/>
          <w:vAlign w:val="center"/>
        </w:tcPr>
        <w:p w14:paraId="253E358E" w14:textId="4BABE0FA" w:rsidR="002537AB" w:rsidRDefault="002537AB">
          <w:pPr>
            <w:pStyle w:val="Title"/>
          </w:pPr>
          <w:r>
            <w:t>Erik Kerber</w:t>
          </w:r>
        </w:p>
      </w:tc>
      <w:tc>
        <w:tcPr>
          <w:tcW w:w="2718" w:type="dxa"/>
          <w:vAlign w:val="center"/>
        </w:tcPr>
        <w:p w14:paraId="5E9955E9" w14:textId="77777777" w:rsidR="002537AB" w:rsidRDefault="002537AB">
          <w:pPr>
            <w:pStyle w:val="Boxes"/>
          </w:pPr>
          <w:r>
            <w:rPr>
              <w:noProof/>
            </w:rPr>
            <w:drawing>
              <wp:inline distT="0" distB="0" distL="0" distR="0" wp14:anchorId="644EE96C" wp14:editId="425DD33D">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47DA06E" wp14:editId="02806A91">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384DE8C" wp14:editId="6B5A583B">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03F7C932" wp14:editId="53EE3D15">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5AA3820" wp14:editId="1E381A3D">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7A5139B6" w14:textId="3991D93E" w:rsidR="002537AB" w:rsidRDefault="002537AB" w:rsidP="007E2B31">
    <w:pPr>
      <w:pStyle w:val="ContactDetails"/>
      <w:spacing w:after="120"/>
    </w:pPr>
    <w:r>
      <w:t xml:space="preserve">110 West Grant Street Apt 17E </w:t>
    </w:r>
    <w:r>
      <w:sym w:font="Wingdings 2" w:char="F097"/>
    </w:r>
    <w:r>
      <w:t xml:space="preserve"> Minneapolis, Minnesota 55403 </w:t>
    </w:r>
    <w:r>
      <w:sym w:font="Wingdings 2" w:char="F097"/>
    </w:r>
    <w:r>
      <w:t xml:space="preserve"> Phone: 763-234-3185 </w:t>
    </w:r>
    <w:r>
      <w:sym w:font="Wingdings 2" w:char="F097"/>
    </w:r>
    <w:r>
      <w:t xml:space="preserve"> E-Mail: </w:t>
    </w:r>
    <w:hyperlink r:id="rId2" w:history="1">
      <w:r w:rsidRPr="002537AB">
        <w:rPr>
          <w:rStyle w:val="Hyperlink"/>
          <w:color w:val="377933" w:themeColor="accent2"/>
        </w:rPr>
        <w:t>erik.kerber@gmail.com</w:t>
      </w:r>
    </w:hyperlink>
  </w:p>
  <w:p w14:paraId="191FFDDF" w14:textId="1B6388BE" w:rsidR="002537AB" w:rsidRPr="00022633" w:rsidRDefault="002537AB" w:rsidP="007E2B31">
    <w:pPr>
      <w:pStyle w:val="ContactDetails"/>
      <w:spacing w:after="120"/>
      <w:rPr>
        <w:rFonts w:ascii="PicoBlackAl" w:hAnsi="PicoBlackAl"/>
        <w:b/>
        <w:sz w:val="20"/>
      </w:rPr>
    </w:pPr>
    <w:r w:rsidRPr="006A4AB7">
      <w:rPr>
        <w:rFonts w:ascii="Collegiate" w:hAnsi="Collegiate"/>
        <w:color w:val="auto"/>
        <w:sz w:val="20"/>
      </w:rPr>
      <w:t>Github:</w:t>
    </w:r>
    <w:r w:rsidRPr="009326B8">
      <w:rPr>
        <w:b/>
        <w:color w:val="E08593" w:themeColor="accent6" w:themeTint="66"/>
        <w:sz w:val="20"/>
      </w:rPr>
      <w:t xml:space="preserve"> </w:t>
    </w:r>
    <w:r w:rsidRPr="002537AB">
      <w:rPr>
        <w:rFonts w:asciiTheme="majorHAnsi" w:hAnsiTheme="majorHAnsi"/>
        <w:b/>
        <w:color w:val="377933" w:themeColor="accent2"/>
        <w:sz w:val="20"/>
      </w:rPr>
      <w:t>eskerber</w:t>
    </w:r>
    <w:r w:rsidRPr="009326B8">
      <w:rPr>
        <w:b/>
        <w:sz w:val="20"/>
      </w:rPr>
      <w:t xml:space="preserve"> </w:t>
    </w:r>
    <w:r w:rsidRPr="009326B8">
      <w:rPr>
        <w:b/>
        <w:sz w:val="20"/>
      </w:rPr>
      <w:sym w:font="Wingdings 2" w:char="F097"/>
    </w:r>
    <w:r w:rsidRPr="009326B8">
      <w:rPr>
        <w:b/>
        <w:color w:val="008000"/>
        <w:sz w:val="20"/>
      </w:rPr>
      <w:t xml:space="preserve"> </w:t>
    </w:r>
    <w:r w:rsidRPr="00022633">
      <w:rPr>
        <w:rFonts w:ascii="PicoBlackAl" w:hAnsi="PicoBlackAl"/>
        <w:color w:val="auto"/>
        <w:sz w:val="20"/>
      </w:rPr>
      <w:t>Twitter:</w:t>
    </w:r>
    <w:r w:rsidRPr="00022633">
      <w:rPr>
        <w:rFonts w:ascii="PicoBlackAl" w:hAnsi="PicoBlackAl"/>
        <w:b/>
        <w:color w:val="3366FF"/>
        <w:sz w:val="20"/>
      </w:rPr>
      <w:t xml:space="preserve"> </w:t>
    </w:r>
    <w:r w:rsidRPr="002537AB">
      <w:rPr>
        <w:rFonts w:asciiTheme="majorHAnsi" w:hAnsiTheme="majorHAnsi"/>
        <w:b/>
        <w:color w:val="377933" w:themeColor="accent2"/>
        <w:sz w:val="20"/>
      </w:rPr>
      <w:t>@ErikKerber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F02EB06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06FDF"/>
    <w:rsid w:val="00016A2C"/>
    <w:rsid w:val="00021408"/>
    <w:rsid w:val="00022633"/>
    <w:rsid w:val="00025F63"/>
    <w:rsid w:val="00064373"/>
    <w:rsid w:val="00075E2D"/>
    <w:rsid w:val="00086D53"/>
    <w:rsid w:val="000B6FCE"/>
    <w:rsid w:val="00164219"/>
    <w:rsid w:val="00195EE8"/>
    <w:rsid w:val="001F50BA"/>
    <w:rsid w:val="001F605B"/>
    <w:rsid w:val="00206FDF"/>
    <w:rsid w:val="002537AB"/>
    <w:rsid w:val="00297DB9"/>
    <w:rsid w:val="00352945"/>
    <w:rsid w:val="003D270A"/>
    <w:rsid w:val="003D2F22"/>
    <w:rsid w:val="003F14A7"/>
    <w:rsid w:val="003F6B8D"/>
    <w:rsid w:val="0040059B"/>
    <w:rsid w:val="00402ADC"/>
    <w:rsid w:val="00474EDD"/>
    <w:rsid w:val="00483981"/>
    <w:rsid w:val="004E3669"/>
    <w:rsid w:val="00557137"/>
    <w:rsid w:val="00560035"/>
    <w:rsid w:val="005C43C7"/>
    <w:rsid w:val="005E65ED"/>
    <w:rsid w:val="00606477"/>
    <w:rsid w:val="00645F7A"/>
    <w:rsid w:val="006A4AB7"/>
    <w:rsid w:val="006C20FA"/>
    <w:rsid w:val="006F5AC8"/>
    <w:rsid w:val="007108D7"/>
    <w:rsid w:val="007306D6"/>
    <w:rsid w:val="007914DA"/>
    <w:rsid w:val="007A005F"/>
    <w:rsid w:val="007C0B28"/>
    <w:rsid w:val="007E166E"/>
    <w:rsid w:val="007E2B31"/>
    <w:rsid w:val="007E693A"/>
    <w:rsid w:val="007F5055"/>
    <w:rsid w:val="00803D05"/>
    <w:rsid w:val="00812C24"/>
    <w:rsid w:val="0082223B"/>
    <w:rsid w:val="008951BA"/>
    <w:rsid w:val="008979B1"/>
    <w:rsid w:val="008A1340"/>
    <w:rsid w:val="008D1C47"/>
    <w:rsid w:val="008D38F2"/>
    <w:rsid w:val="009326B8"/>
    <w:rsid w:val="00942BA2"/>
    <w:rsid w:val="00963B96"/>
    <w:rsid w:val="00974B9C"/>
    <w:rsid w:val="009A0217"/>
    <w:rsid w:val="009C1E0A"/>
    <w:rsid w:val="009F3E85"/>
    <w:rsid w:val="00A223D0"/>
    <w:rsid w:val="00A5297D"/>
    <w:rsid w:val="00AD071F"/>
    <w:rsid w:val="00AD39F4"/>
    <w:rsid w:val="00B05C81"/>
    <w:rsid w:val="00B15491"/>
    <w:rsid w:val="00B36ECD"/>
    <w:rsid w:val="00B42997"/>
    <w:rsid w:val="00BA1FD5"/>
    <w:rsid w:val="00BA5E02"/>
    <w:rsid w:val="00BE2BC8"/>
    <w:rsid w:val="00C00BA3"/>
    <w:rsid w:val="00C14099"/>
    <w:rsid w:val="00C15F64"/>
    <w:rsid w:val="00C331F5"/>
    <w:rsid w:val="00C67CFC"/>
    <w:rsid w:val="00C701E3"/>
    <w:rsid w:val="00C87FD5"/>
    <w:rsid w:val="00CD43B4"/>
    <w:rsid w:val="00CE4CEB"/>
    <w:rsid w:val="00D01729"/>
    <w:rsid w:val="00D221E6"/>
    <w:rsid w:val="00D32EEB"/>
    <w:rsid w:val="00D51024"/>
    <w:rsid w:val="00D548A5"/>
    <w:rsid w:val="00DA2343"/>
    <w:rsid w:val="00DD6A5D"/>
    <w:rsid w:val="00E052AE"/>
    <w:rsid w:val="00E14D72"/>
    <w:rsid w:val="00E2073C"/>
    <w:rsid w:val="00F202C1"/>
    <w:rsid w:val="00F241AB"/>
    <w:rsid w:val="00F33DBD"/>
    <w:rsid w:val="00F71D94"/>
    <w:rsid w:val="00FA00F5"/>
    <w:rsid w:val="00FB7D88"/>
    <w:rsid w:val="00FE2F8B"/>
    <w:rsid w:val="00FE36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1D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unhideWhenUsed/>
    <w:rsid w:val="00075E2D"/>
    <w:pPr>
      <w:spacing w:line="240" w:lineRule="auto"/>
    </w:pPr>
    <w:rPr>
      <w:szCs w:val="20"/>
    </w:rPr>
  </w:style>
  <w:style w:type="character" w:customStyle="1" w:styleId="FootnoteTextChar">
    <w:name w:val="Footnote Text Char"/>
    <w:basedOn w:val="DefaultParagraphFont"/>
    <w:link w:val="FootnoteText"/>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FootnoteReference">
    <w:name w:val="footnote reference"/>
    <w:basedOn w:val="DefaultParagraphFont"/>
    <w:uiPriority w:val="99"/>
    <w:unhideWhenUsed/>
    <w:rsid w:val="00B05C81"/>
    <w:rPr>
      <w:vertAlign w:val="superscript"/>
    </w:rPr>
  </w:style>
  <w:style w:type="character" w:styleId="Hyperlink">
    <w:name w:val="Hyperlink"/>
    <w:basedOn w:val="DefaultParagraphFont"/>
    <w:uiPriority w:val="99"/>
    <w:unhideWhenUsed/>
    <w:rsid w:val="007E2B31"/>
    <w:rPr>
      <w:color w:val="00ED8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unhideWhenUsed/>
    <w:rsid w:val="00075E2D"/>
    <w:pPr>
      <w:spacing w:line="240" w:lineRule="auto"/>
    </w:pPr>
    <w:rPr>
      <w:szCs w:val="20"/>
    </w:rPr>
  </w:style>
  <w:style w:type="character" w:customStyle="1" w:styleId="FootnoteTextChar">
    <w:name w:val="Footnote Text Char"/>
    <w:basedOn w:val="DefaultParagraphFont"/>
    <w:link w:val="FootnoteText"/>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character" w:styleId="FootnoteReference">
    <w:name w:val="footnote reference"/>
    <w:basedOn w:val="DefaultParagraphFont"/>
    <w:uiPriority w:val="99"/>
    <w:unhideWhenUsed/>
    <w:rsid w:val="00B05C81"/>
    <w:rPr>
      <w:vertAlign w:val="superscript"/>
    </w:rPr>
  </w:style>
  <w:style w:type="character" w:styleId="Hyperlink">
    <w:name w:val="Hyperlink"/>
    <w:basedOn w:val="DefaultParagraphFont"/>
    <w:uiPriority w:val="99"/>
    <w:unhideWhenUsed/>
    <w:rsid w:val="007E2B31"/>
    <w:rPr>
      <w:color w:val="00ED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276445">
      <w:bodyDiv w:val="1"/>
      <w:marLeft w:val="0"/>
      <w:marRight w:val="0"/>
      <w:marTop w:val="0"/>
      <w:marBottom w:val="0"/>
      <w:divBdr>
        <w:top w:val="none" w:sz="0" w:space="0" w:color="auto"/>
        <w:left w:val="none" w:sz="0" w:space="0" w:color="auto"/>
        <w:bottom w:val="none" w:sz="0" w:space="0" w:color="auto"/>
        <w:right w:val="none" w:sz="0" w:space="0" w:color="auto"/>
      </w:divBdr>
    </w:div>
    <w:div w:id="91778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erik.kerber@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314085F419994F9555BFF5A90A078E"/>
        <w:category>
          <w:name w:val="General"/>
          <w:gallery w:val="placeholder"/>
        </w:category>
        <w:types>
          <w:type w:val="bbPlcHdr"/>
        </w:types>
        <w:behaviors>
          <w:behavior w:val="content"/>
        </w:behaviors>
        <w:guid w:val="{FDDC4E9E-7448-F041-B416-E2E1295BA4C7}"/>
      </w:docPartPr>
      <w:docPartBody>
        <w:p w:rsidR="00D914C7" w:rsidRDefault="00D914C7">
          <w:pPr>
            <w:pStyle w:val="7C314085F419994F9555BFF5A90A078E"/>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61E49B67913EA4DA953CDD0434E59C0"/>
        <w:category>
          <w:name w:val="General"/>
          <w:gallery w:val="placeholder"/>
        </w:category>
        <w:types>
          <w:type w:val="bbPlcHdr"/>
        </w:types>
        <w:behaviors>
          <w:behavior w:val="content"/>
        </w:behaviors>
        <w:guid w:val="{7C4DC990-5E14-644C-A63D-CB53D2288427}"/>
      </w:docPartPr>
      <w:docPartBody>
        <w:p w:rsidR="00D914C7" w:rsidRDefault="00D914C7">
          <w:pPr>
            <w:pStyle w:val="B61E49B67913EA4DA953CDD0434E59C0"/>
          </w:pPr>
          <w:r>
            <w:t>Lorem ipsum dolor</w:t>
          </w:r>
        </w:p>
      </w:docPartBody>
    </w:docPart>
    <w:docPart>
      <w:docPartPr>
        <w:name w:val="55ED9BD9640D5046A9A6E1A01C39F703"/>
        <w:category>
          <w:name w:val="General"/>
          <w:gallery w:val="placeholder"/>
        </w:category>
        <w:types>
          <w:type w:val="bbPlcHdr"/>
        </w:types>
        <w:behaviors>
          <w:behavior w:val="content"/>
        </w:behaviors>
        <w:guid w:val="{B2DFF48E-8F1F-1647-9757-2C8A3AE7AE8C}"/>
      </w:docPartPr>
      <w:docPartBody>
        <w:p w:rsidR="00D914C7" w:rsidRDefault="00D914C7">
          <w:pPr>
            <w:pStyle w:val="ListBullet"/>
          </w:pPr>
          <w:r>
            <w:t>Etiam cursus suscipit enim. Nulla facilisi. Integer eleifend diam eu diam. Donec dapibus enim sollicitudin nulla. Nam hendrerit. Nunc id nisi. Curabitur sed neque. Pellentesque placerat consequat pede.</w:t>
          </w:r>
        </w:p>
        <w:p w:rsidR="00D914C7" w:rsidRDefault="00D914C7">
          <w:pPr>
            <w:pStyle w:val="ListBullet"/>
          </w:pPr>
          <w:r>
            <w:t>Nullam dapibus elementum metus. Aenean libero sem, commodo euismod, imperdiet et, molestie vel, neque. Duis nec sapien eu pede consectetuer placerat.</w:t>
          </w:r>
        </w:p>
        <w:p w:rsidR="00D914C7" w:rsidRDefault="00D914C7">
          <w:pPr>
            <w:pStyle w:val="55ED9BD9640D5046A9A6E1A01C39F703"/>
          </w:pPr>
          <w:r>
            <w:t>Pellentesque interdum, tellus non consectetuer mattis, lectus eros volutpat nunc, auctor nonummy nulla lectus nec tellus. Aliquam hendrerit lorem vulputate turpis.</w:t>
          </w:r>
        </w:p>
      </w:docPartBody>
    </w:docPart>
    <w:docPart>
      <w:docPartPr>
        <w:name w:val="A0A4003354F79448AE94566840E05023"/>
        <w:category>
          <w:name w:val="General"/>
          <w:gallery w:val="placeholder"/>
        </w:category>
        <w:types>
          <w:type w:val="bbPlcHdr"/>
        </w:types>
        <w:behaviors>
          <w:behavior w:val="content"/>
        </w:behaviors>
        <w:guid w:val="{ADF421A3-8468-6F44-9E3B-E93D8655BCEA}"/>
      </w:docPartPr>
      <w:docPartBody>
        <w:p w:rsidR="00D914C7" w:rsidRDefault="00D914C7">
          <w:pPr>
            <w:pStyle w:val="A0A4003354F79448AE94566840E05023"/>
          </w:pPr>
          <w:r>
            <w:t>Aliquam dapibus.</w:t>
          </w:r>
        </w:p>
      </w:docPartBody>
    </w:docPart>
    <w:docPart>
      <w:docPartPr>
        <w:name w:val="9E29372C6F31B74AB0AFDD55AD98263F"/>
        <w:category>
          <w:name w:val="General"/>
          <w:gallery w:val="placeholder"/>
        </w:category>
        <w:types>
          <w:type w:val="bbPlcHdr"/>
        </w:types>
        <w:behaviors>
          <w:behavior w:val="content"/>
        </w:behaviors>
        <w:guid w:val="{64256BFB-A580-7E45-922D-F1B91052B392}"/>
      </w:docPartPr>
      <w:docPartBody>
        <w:p w:rsidR="00D914C7" w:rsidRDefault="00D914C7">
          <w:pPr>
            <w:pStyle w:val="9E29372C6F31B74AB0AFDD55AD98263F"/>
          </w:pPr>
          <w:r>
            <w:t>Aliquam dapibus.</w:t>
          </w:r>
        </w:p>
      </w:docPartBody>
    </w:docPart>
    <w:docPart>
      <w:docPartPr>
        <w:name w:val="931065BF9511794E8F24AEA179617058"/>
        <w:category>
          <w:name w:val="General"/>
          <w:gallery w:val="placeholder"/>
        </w:category>
        <w:types>
          <w:type w:val="bbPlcHdr"/>
        </w:types>
        <w:behaviors>
          <w:behavior w:val="content"/>
        </w:behaviors>
        <w:guid w:val="{2D5C49D8-A9EB-EB42-AD89-0B97D4E3E23C}"/>
      </w:docPartPr>
      <w:docPartBody>
        <w:p w:rsidR="00D914C7" w:rsidRDefault="00D914C7">
          <w:pPr>
            <w:pStyle w:val="ListBullet"/>
          </w:pPr>
          <w:r>
            <w:t>Etiam cursus suscipit enim. Nulla facilisi. Integer eleifend diam eu diam. Donec dapibus enim sollicitudin nulla. Nam hendrerit. Nunc id nisi. Curabitur sed neque. Pellentesque placerat consequat pede.</w:t>
          </w:r>
        </w:p>
        <w:p w:rsidR="00D914C7" w:rsidRDefault="00D914C7">
          <w:pPr>
            <w:pStyle w:val="ListBullet"/>
          </w:pPr>
          <w:r>
            <w:t>Nullam dapibus elementum metus. Aenean libero sem, commodo euismod, imperdiet et, molestie vel, neque. Duis nec sapien eu pede consectetuer placerat.</w:t>
          </w:r>
        </w:p>
        <w:p w:rsidR="00D914C7" w:rsidRDefault="00D914C7" w:rsidP="00D914C7">
          <w:pPr>
            <w:pStyle w:val="931065BF9511794E8F24AEA179617058"/>
          </w:pPr>
          <w:r>
            <w:t>Pellentesque interdum, tellus non consectetuer mattis, lectus eros volutpat nunc, auctor nonummy nulla lectus nec tellus. Aliquam hendrerit lorem vulputate turpis.</w:t>
          </w:r>
        </w:p>
      </w:docPartBody>
    </w:docPart>
    <w:docPart>
      <w:docPartPr>
        <w:name w:val="9543558B981D0748A1175F7BB6371262"/>
        <w:category>
          <w:name w:val="General"/>
          <w:gallery w:val="placeholder"/>
        </w:category>
        <w:types>
          <w:type w:val="bbPlcHdr"/>
        </w:types>
        <w:behaviors>
          <w:behavior w:val="content"/>
        </w:behaviors>
        <w:guid w:val="{8D3DEDB1-A913-224A-BEA2-0200539ABB61}"/>
      </w:docPartPr>
      <w:docPartBody>
        <w:p w:rsidR="00D914C7" w:rsidRDefault="00D914C7">
          <w:pPr>
            <w:pStyle w:val="ListBullet"/>
          </w:pPr>
          <w:r>
            <w:t>Etiam cursus suscipit enim. Nulla facilisi. Integer eleifend diam eu diam. Donec dapibus enim sollicitudin nulla. Nam hendrerit. Nunc id nisi. Curabitur sed neque. Pellentesque placerat consequat pede.</w:t>
          </w:r>
        </w:p>
        <w:p w:rsidR="00D914C7" w:rsidRDefault="00D914C7">
          <w:pPr>
            <w:pStyle w:val="ListBullet"/>
          </w:pPr>
          <w:r>
            <w:t>Nullam dapibus elementum metus. Aenean libero sem, commodo euismod, imperdiet et, molestie vel, neque. Duis nec sapien eu pede consectetuer placerat.</w:t>
          </w:r>
        </w:p>
        <w:p w:rsidR="00D914C7" w:rsidRDefault="00D914C7" w:rsidP="00D914C7">
          <w:pPr>
            <w:pStyle w:val="9543558B981D0748A1175F7BB6371262"/>
          </w:pPr>
          <w:r>
            <w:t>Pellentesque interdum, tellus non consectetuer mattis, lectus eros volutpat nunc, auctor nonummy nulla lectus nec tellus. Aliquam hendrerit lorem vulputate turpis.</w:t>
          </w:r>
        </w:p>
      </w:docPartBody>
    </w:docPart>
    <w:docPart>
      <w:docPartPr>
        <w:name w:val="5675B03D895FDA4C9E8381BC632DA565"/>
        <w:category>
          <w:name w:val="General"/>
          <w:gallery w:val="placeholder"/>
        </w:category>
        <w:types>
          <w:type w:val="bbPlcHdr"/>
        </w:types>
        <w:behaviors>
          <w:behavior w:val="content"/>
        </w:behaviors>
        <w:guid w:val="{E37BFD53-72BE-B742-82B8-B2C8839B02F7}"/>
      </w:docPartPr>
      <w:docPartBody>
        <w:p w:rsidR="00D914C7" w:rsidRDefault="00D914C7" w:rsidP="00D914C7">
          <w:pPr>
            <w:pStyle w:val="5675B03D895FDA4C9E8381BC632DA565"/>
          </w:pPr>
          <w:r>
            <w:t>Lorem ipsum dolor</w:t>
          </w:r>
        </w:p>
      </w:docPartBody>
    </w:docPart>
    <w:docPart>
      <w:docPartPr>
        <w:name w:val="AAEEEE18F5232548A7C3C9381ED011D3"/>
        <w:category>
          <w:name w:val="General"/>
          <w:gallery w:val="placeholder"/>
        </w:category>
        <w:types>
          <w:type w:val="bbPlcHdr"/>
        </w:types>
        <w:behaviors>
          <w:behavior w:val="content"/>
        </w:behaviors>
        <w:guid w:val="{5119C300-51A5-FD4E-900D-1E62B7FA53AA}"/>
      </w:docPartPr>
      <w:docPartBody>
        <w:p w:rsidR="00D914C7" w:rsidRDefault="00D914C7" w:rsidP="00D914C7">
          <w:pPr>
            <w:pStyle w:val="AAEEEE18F5232548A7C3C9381ED011D3"/>
          </w:pPr>
          <w:r>
            <w:t>Lorem ipsum dolor</w:t>
          </w:r>
        </w:p>
      </w:docPartBody>
    </w:docPart>
    <w:docPart>
      <w:docPartPr>
        <w:name w:val="D7E18EDB3C5D2D4C9CCA23DE50E5D03A"/>
        <w:category>
          <w:name w:val="General"/>
          <w:gallery w:val="placeholder"/>
        </w:category>
        <w:types>
          <w:type w:val="bbPlcHdr"/>
        </w:types>
        <w:behaviors>
          <w:behavior w:val="content"/>
        </w:behaviors>
        <w:guid w:val="{5519BE91-F776-394C-A730-6D920CD4E22A}"/>
      </w:docPartPr>
      <w:docPartBody>
        <w:p w:rsidR="00013FA1" w:rsidRDefault="00E8275C" w:rsidP="00E8275C">
          <w:pPr>
            <w:pStyle w:val="D7E18EDB3C5D2D4C9CCA23DE50E5D03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64A27F9B9AA81498E260CE438664E5C"/>
        <w:category>
          <w:name w:val="General"/>
          <w:gallery w:val="placeholder"/>
        </w:category>
        <w:types>
          <w:type w:val="bbPlcHdr"/>
        </w:types>
        <w:behaviors>
          <w:behavior w:val="content"/>
        </w:behaviors>
        <w:guid w:val="{B23E4CC5-8860-F547-AD15-3791492F34A0}"/>
      </w:docPartPr>
      <w:docPartBody>
        <w:p w:rsidR="00013FA1" w:rsidRDefault="00E8275C" w:rsidP="00E8275C">
          <w:pPr>
            <w:pStyle w:val="164A27F9B9AA81498E260CE438664E5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15CA3B0437C8C4C9432D59308387B8B"/>
        <w:category>
          <w:name w:val="General"/>
          <w:gallery w:val="placeholder"/>
        </w:category>
        <w:types>
          <w:type w:val="bbPlcHdr"/>
        </w:types>
        <w:behaviors>
          <w:behavior w:val="content"/>
        </w:behaviors>
        <w:guid w:val="{8D0C64EE-68A7-244C-8734-57B12A1A369B}"/>
      </w:docPartPr>
      <w:docPartBody>
        <w:p w:rsidR="006E39DE" w:rsidRDefault="006E39DE" w:rsidP="006E39DE">
          <w:pPr>
            <w:pStyle w:val="115CA3B0437C8C4C9432D59308387B8B"/>
          </w:pPr>
          <w:r>
            <w:t>Lorem ipsum dolor</w:t>
          </w:r>
        </w:p>
      </w:docPartBody>
    </w:docPart>
    <w:docPart>
      <w:docPartPr>
        <w:name w:val="B9570B95F1D4D44A805E14967D7EACFB"/>
        <w:category>
          <w:name w:val="General"/>
          <w:gallery w:val="placeholder"/>
        </w:category>
        <w:types>
          <w:type w:val="bbPlcHdr"/>
        </w:types>
        <w:behaviors>
          <w:behavior w:val="content"/>
        </w:behaviors>
        <w:guid w:val="{D204516A-75FE-2B4F-9369-A38B9DD867CF}"/>
      </w:docPartPr>
      <w:docPartBody>
        <w:p w:rsidR="00000000" w:rsidRDefault="00F067D7" w:rsidP="00F067D7">
          <w:pPr>
            <w:pStyle w:val="B9570B95F1D4D44A805E14967D7EACFB"/>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Collegiate">
    <w:altName w:val="Avenir Light"/>
    <w:charset w:val="00"/>
    <w:family w:val="auto"/>
    <w:pitch w:val="variable"/>
    <w:sig w:usb0="800000AF" w:usb1="1000204A" w:usb2="00000000" w:usb3="00000000" w:csb0="00000011" w:csb1="00000000"/>
  </w:font>
  <w:font w:name="PicoBlackAl">
    <w:altName w:val="Bernard MT Condense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4C7"/>
    <w:rsid w:val="00013FA1"/>
    <w:rsid w:val="00164537"/>
    <w:rsid w:val="001F14B9"/>
    <w:rsid w:val="00387342"/>
    <w:rsid w:val="006E39DE"/>
    <w:rsid w:val="00733819"/>
    <w:rsid w:val="00D914C7"/>
    <w:rsid w:val="00E8275C"/>
    <w:rsid w:val="00F067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914C7"/>
    <w:pPr>
      <w:spacing w:after="200"/>
    </w:pPr>
    <w:rPr>
      <w:rFonts w:eastAsiaTheme="minorHAnsi"/>
      <w:sz w:val="20"/>
      <w:szCs w:val="22"/>
      <w:lang w:eastAsia="en-US"/>
    </w:rPr>
  </w:style>
  <w:style w:type="character" w:customStyle="1" w:styleId="BodyTextChar">
    <w:name w:val="Body Text Char"/>
    <w:basedOn w:val="DefaultParagraphFont"/>
    <w:link w:val="BodyText"/>
    <w:rsid w:val="00D914C7"/>
    <w:rPr>
      <w:rFonts w:eastAsiaTheme="minorHAnsi"/>
      <w:sz w:val="20"/>
      <w:szCs w:val="22"/>
      <w:lang w:eastAsia="en-US"/>
    </w:rPr>
  </w:style>
  <w:style w:type="paragraph" w:customStyle="1" w:styleId="7C314085F419994F9555BFF5A90A078E">
    <w:name w:val="7C314085F419994F9555BFF5A90A078E"/>
  </w:style>
  <w:style w:type="paragraph" w:customStyle="1" w:styleId="B61E49B67913EA4DA953CDD0434E59C0">
    <w:name w:val="B61E49B67913EA4DA953CDD0434E59C0"/>
  </w:style>
  <w:style w:type="paragraph" w:styleId="ListBullet">
    <w:name w:val="List Bullet"/>
    <w:basedOn w:val="Normal"/>
    <w:rsid w:val="006E39DE"/>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6368581110D6494F9CA94BEA20DA185E">
    <w:name w:val="6368581110D6494F9CA94BEA20DA185E"/>
  </w:style>
  <w:style w:type="paragraph" w:customStyle="1" w:styleId="385B7B288B8AD64FBFE8A3F0A30C1A21">
    <w:name w:val="385B7B288B8AD64FBFE8A3F0A30C1A21"/>
  </w:style>
  <w:style w:type="paragraph" w:customStyle="1" w:styleId="55ED9BD9640D5046A9A6E1A01C39F703">
    <w:name w:val="55ED9BD9640D5046A9A6E1A01C39F703"/>
  </w:style>
  <w:style w:type="paragraph" w:customStyle="1" w:styleId="A0A4003354F79448AE94566840E05023">
    <w:name w:val="A0A4003354F79448AE94566840E05023"/>
  </w:style>
  <w:style w:type="paragraph" w:customStyle="1" w:styleId="CC5FBEA6494B92499DFBEE82B91BA4F6">
    <w:name w:val="CC5FBEA6494B92499DFBEE82B91BA4F6"/>
  </w:style>
  <w:style w:type="paragraph" w:customStyle="1" w:styleId="9E29372C6F31B74AB0AFDD55AD98263F">
    <w:name w:val="9E29372C6F31B74AB0AFDD55AD98263F"/>
  </w:style>
  <w:style w:type="paragraph" w:customStyle="1" w:styleId="70209A7E9692CB43A95E3303E88E4430">
    <w:name w:val="70209A7E9692CB43A95E3303E88E4430"/>
  </w:style>
  <w:style w:type="paragraph" w:customStyle="1" w:styleId="F6501EA95089C94FBE0DFD6BC88AFA39">
    <w:name w:val="F6501EA95089C94FBE0DFD6BC88AFA39"/>
  </w:style>
  <w:style w:type="paragraph" w:customStyle="1" w:styleId="423D39259AFB86489755E71B452D1888">
    <w:name w:val="423D39259AFB86489755E71B452D1888"/>
    <w:rsid w:val="00D914C7"/>
  </w:style>
  <w:style w:type="paragraph" w:customStyle="1" w:styleId="931065BF9511794E8F24AEA179617058">
    <w:name w:val="931065BF9511794E8F24AEA179617058"/>
    <w:rsid w:val="00D914C7"/>
  </w:style>
  <w:style w:type="paragraph" w:customStyle="1" w:styleId="5CE61562919C484E97E48B21E79946F9">
    <w:name w:val="5CE61562919C484E97E48B21E79946F9"/>
    <w:rsid w:val="00D914C7"/>
  </w:style>
  <w:style w:type="paragraph" w:customStyle="1" w:styleId="9543558B981D0748A1175F7BB6371262">
    <w:name w:val="9543558B981D0748A1175F7BB6371262"/>
    <w:rsid w:val="00D914C7"/>
  </w:style>
  <w:style w:type="paragraph" w:customStyle="1" w:styleId="5675B03D895FDA4C9E8381BC632DA565">
    <w:name w:val="5675B03D895FDA4C9E8381BC632DA565"/>
    <w:rsid w:val="00D914C7"/>
  </w:style>
  <w:style w:type="paragraph" w:customStyle="1" w:styleId="AAEEEE18F5232548A7C3C9381ED011D3">
    <w:name w:val="AAEEEE18F5232548A7C3C9381ED011D3"/>
    <w:rsid w:val="00D914C7"/>
  </w:style>
  <w:style w:type="paragraph" w:customStyle="1" w:styleId="01E0549391DCD844BB71A4C0D79929D9">
    <w:name w:val="01E0549391DCD844BB71A4C0D79929D9"/>
    <w:rsid w:val="00D914C7"/>
  </w:style>
  <w:style w:type="paragraph" w:customStyle="1" w:styleId="9E1046BC1A7FD74CBC064D0258592C84">
    <w:name w:val="9E1046BC1A7FD74CBC064D0258592C84"/>
    <w:rsid w:val="00D914C7"/>
  </w:style>
  <w:style w:type="paragraph" w:customStyle="1" w:styleId="8D2F77D85F28594489705101E6ABDED4">
    <w:name w:val="8D2F77D85F28594489705101E6ABDED4"/>
    <w:rsid w:val="00D914C7"/>
  </w:style>
  <w:style w:type="paragraph" w:customStyle="1" w:styleId="D7E18EDB3C5D2D4C9CCA23DE50E5D03A">
    <w:name w:val="D7E18EDB3C5D2D4C9CCA23DE50E5D03A"/>
    <w:rsid w:val="00E8275C"/>
  </w:style>
  <w:style w:type="paragraph" w:customStyle="1" w:styleId="164A27F9B9AA81498E260CE438664E5C">
    <w:name w:val="164A27F9B9AA81498E260CE438664E5C"/>
    <w:rsid w:val="00E8275C"/>
  </w:style>
  <w:style w:type="paragraph" w:customStyle="1" w:styleId="F5E0742D3549874C85A51E3A95DEEF0C">
    <w:name w:val="F5E0742D3549874C85A51E3A95DEEF0C"/>
    <w:rsid w:val="00E8275C"/>
  </w:style>
  <w:style w:type="paragraph" w:customStyle="1" w:styleId="58E05AC258AB7745AF55449A4B1AB0B1">
    <w:name w:val="58E05AC258AB7745AF55449A4B1AB0B1"/>
    <w:rsid w:val="00E8275C"/>
  </w:style>
  <w:style w:type="paragraph" w:customStyle="1" w:styleId="2336C736934BBF428411F914EE8152DD">
    <w:name w:val="2336C736934BBF428411F914EE8152DD"/>
    <w:rsid w:val="00E8275C"/>
  </w:style>
  <w:style w:type="paragraph" w:customStyle="1" w:styleId="2C7BF8504ADA654F9712E3AFD4830D53">
    <w:name w:val="2C7BF8504ADA654F9712E3AFD4830D53"/>
    <w:rsid w:val="00E8275C"/>
  </w:style>
  <w:style w:type="paragraph" w:customStyle="1" w:styleId="58981D25850B58448F87F8D9134BC2D0">
    <w:name w:val="58981D25850B58448F87F8D9134BC2D0"/>
    <w:rsid w:val="006E39DE"/>
  </w:style>
  <w:style w:type="paragraph" w:customStyle="1" w:styleId="B12346FEF4FEC048AA121B684D7C81C7">
    <w:name w:val="B12346FEF4FEC048AA121B684D7C81C7"/>
    <w:rsid w:val="006E39DE"/>
  </w:style>
  <w:style w:type="paragraph" w:customStyle="1" w:styleId="115CA3B0437C8C4C9432D59308387B8B">
    <w:name w:val="115CA3B0437C8C4C9432D59308387B8B"/>
    <w:rsid w:val="006E39DE"/>
  </w:style>
  <w:style w:type="paragraph" w:customStyle="1" w:styleId="B9570B95F1D4D44A805E14967D7EACFB">
    <w:name w:val="B9570B95F1D4D44A805E14967D7EACFB"/>
    <w:rsid w:val="00F067D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914C7"/>
    <w:pPr>
      <w:spacing w:after="200"/>
    </w:pPr>
    <w:rPr>
      <w:rFonts w:eastAsiaTheme="minorHAnsi"/>
      <w:sz w:val="20"/>
      <w:szCs w:val="22"/>
      <w:lang w:eastAsia="en-US"/>
    </w:rPr>
  </w:style>
  <w:style w:type="character" w:customStyle="1" w:styleId="BodyTextChar">
    <w:name w:val="Body Text Char"/>
    <w:basedOn w:val="DefaultParagraphFont"/>
    <w:link w:val="BodyText"/>
    <w:rsid w:val="00D914C7"/>
    <w:rPr>
      <w:rFonts w:eastAsiaTheme="minorHAnsi"/>
      <w:sz w:val="20"/>
      <w:szCs w:val="22"/>
      <w:lang w:eastAsia="en-US"/>
    </w:rPr>
  </w:style>
  <w:style w:type="paragraph" w:customStyle="1" w:styleId="7C314085F419994F9555BFF5A90A078E">
    <w:name w:val="7C314085F419994F9555BFF5A90A078E"/>
  </w:style>
  <w:style w:type="paragraph" w:customStyle="1" w:styleId="B61E49B67913EA4DA953CDD0434E59C0">
    <w:name w:val="B61E49B67913EA4DA953CDD0434E59C0"/>
  </w:style>
  <w:style w:type="paragraph" w:styleId="ListBullet">
    <w:name w:val="List Bullet"/>
    <w:basedOn w:val="Normal"/>
    <w:rsid w:val="006E39DE"/>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6368581110D6494F9CA94BEA20DA185E">
    <w:name w:val="6368581110D6494F9CA94BEA20DA185E"/>
  </w:style>
  <w:style w:type="paragraph" w:customStyle="1" w:styleId="385B7B288B8AD64FBFE8A3F0A30C1A21">
    <w:name w:val="385B7B288B8AD64FBFE8A3F0A30C1A21"/>
  </w:style>
  <w:style w:type="paragraph" w:customStyle="1" w:styleId="55ED9BD9640D5046A9A6E1A01C39F703">
    <w:name w:val="55ED9BD9640D5046A9A6E1A01C39F703"/>
  </w:style>
  <w:style w:type="paragraph" w:customStyle="1" w:styleId="A0A4003354F79448AE94566840E05023">
    <w:name w:val="A0A4003354F79448AE94566840E05023"/>
  </w:style>
  <w:style w:type="paragraph" w:customStyle="1" w:styleId="CC5FBEA6494B92499DFBEE82B91BA4F6">
    <w:name w:val="CC5FBEA6494B92499DFBEE82B91BA4F6"/>
  </w:style>
  <w:style w:type="paragraph" w:customStyle="1" w:styleId="9E29372C6F31B74AB0AFDD55AD98263F">
    <w:name w:val="9E29372C6F31B74AB0AFDD55AD98263F"/>
  </w:style>
  <w:style w:type="paragraph" w:customStyle="1" w:styleId="70209A7E9692CB43A95E3303E88E4430">
    <w:name w:val="70209A7E9692CB43A95E3303E88E4430"/>
  </w:style>
  <w:style w:type="paragraph" w:customStyle="1" w:styleId="F6501EA95089C94FBE0DFD6BC88AFA39">
    <w:name w:val="F6501EA95089C94FBE0DFD6BC88AFA39"/>
  </w:style>
  <w:style w:type="paragraph" w:customStyle="1" w:styleId="423D39259AFB86489755E71B452D1888">
    <w:name w:val="423D39259AFB86489755E71B452D1888"/>
    <w:rsid w:val="00D914C7"/>
  </w:style>
  <w:style w:type="paragraph" w:customStyle="1" w:styleId="931065BF9511794E8F24AEA179617058">
    <w:name w:val="931065BF9511794E8F24AEA179617058"/>
    <w:rsid w:val="00D914C7"/>
  </w:style>
  <w:style w:type="paragraph" w:customStyle="1" w:styleId="5CE61562919C484E97E48B21E79946F9">
    <w:name w:val="5CE61562919C484E97E48B21E79946F9"/>
    <w:rsid w:val="00D914C7"/>
  </w:style>
  <w:style w:type="paragraph" w:customStyle="1" w:styleId="9543558B981D0748A1175F7BB6371262">
    <w:name w:val="9543558B981D0748A1175F7BB6371262"/>
    <w:rsid w:val="00D914C7"/>
  </w:style>
  <w:style w:type="paragraph" w:customStyle="1" w:styleId="5675B03D895FDA4C9E8381BC632DA565">
    <w:name w:val="5675B03D895FDA4C9E8381BC632DA565"/>
    <w:rsid w:val="00D914C7"/>
  </w:style>
  <w:style w:type="paragraph" w:customStyle="1" w:styleId="AAEEEE18F5232548A7C3C9381ED011D3">
    <w:name w:val="AAEEEE18F5232548A7C3C9381ED011D3"/>
    <w:rsid w:val="00D914C7"/>
  </w:style>
  <w:style w:type="paragraph" w:customStyle="1" w:styleId="01E0549391DCD844BB71A4C0D79929D9">
    <w:name w:val="01E0549391DCD844BB71A4C0D79929D9"/>
    <w:rsid w:val="00D914C7"/>
  </w:style>
  <w:style w:type="paragraph" w:customStyle="1" w:styleId="9E1046BC1A7FD74CBC064D0258592C84">
    <w:name w:val="9E1046BC1A7FD74CBC064D0258592C84"/>
    <w:rsid w:val="00D914C7"/>
  </w:style>
  <w:style w:type="paragraph" w:customStyle="1" w:styleId="8D2F77D85F28594489705101E6ABDED4">
    <w:name w:val="8D2F77D85F28594489705101E6ABDED4"/>
    <w:rsid w:val="00D914C7"/>
  </w:style>
  <w:style w:type="paragraph" w:customStyle="1" w:styleId="D7E18EDB3C5D2D4C9CCA23DE50E5D03A">
    <w:name w:val="D7E18EDB3C5D2D4C9CCA23DE50E5D03A"/>
    <w:rsid w:val="00E8275C"/>
  </w:style>
  <w:style w:type="paragraph" w:customStyle="1" w:styleId="164A27F9B9AA81498E260CE438664E5C">
    <w:name w:val="164A27F9B9AA81498E260CE438664E5C"/>
    <w:rsid w:val="00E8275C"/>
  </w:style>
  <w:style w:type="paragraph" w:customStyle="1" w:styleId="F5E0742D3549874C85A51E3A95DEEF0C">
    <w:name w:val="F5E0742D3549874C85A51E3A95DEEF0C"/>
    <w:rsid w:val="00E8275C"/>
  </w:style>
  <w:style w:type="paragraph" w:customStyle="1" w:styleId="58E05AC258AB7745AF55449A4B1AB0B1">
    <w:name w:val="58E05AC258AB7745AF55449A4B1AB0B1"/>
    <w:rsid w:val="00E8275C"/>
  </w:style>
  <w:style w:type="paragraph" w:customStyle="1" w:styleId="2336C736934BBF428411F914EE8152DD">
    <w:name w:val="2336C736934BBF428411F914EE8152DD"/>
    <w:rsid w:val="00E8275C"/>
  </w:style>
  <w:style w:type="paragraph" w:customStyle="1" w:styleId="2C7BF8504ADA654F9712E3AFD4830D53">
    <w:name w:val="2C7BF8504ADA654F9712E3AFD4830D53"/>
    <w:rsid w:val="00E8275C"/>
  </w:style>
  <w:style w:type="paragraph" w:customStyle="1" w:styleId="58981D25850B58448F87F8D9134BC2D0">
    <w:name w:val="58981D25850B58448F87F8D9134BC2D0"/>
    <w:rsid w:val="006E39DE"/>
  </w:style>
  <w:style w:type="paragraph" w:customStyle="1" w:styleId="B12346FEF4FEC048AA121B684D7C81C7">
    <w:name w:val="B12346FEF4FEC048AA121B684D7C81C7"/>
    <w:rsid w:val="006E39DE"/>
  </w:style>
  <w:style w:type="paragraph" w:customStyle="1" w:styleId="115CA3B0437C8C4C9432D59308387B8B">
    <w:name w:val="115CA3B0437C8C4C9432D59308387B8B"/>
    <w:rsid w:val="006E39DE"/>
  </w:style>
  <w:style w:type="paragraph" w:customStyle="1" w:styleId="B9570B95F1D4D44A805E14967D7EACFB">
    <w:name w:val="B9570B95F1D4D44A805E14967D7EACFB"/>
    <w:rsid w:val="00F067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AA977-ED1F-2642-80CE-8298F6BA7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Blocks Resume.dotx</Template>
  <TotalTime>2</TotalTime>
  <Pages>2</Pages>
  <Words>670</Words>
  <Characters>3825</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4487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Kerber</dc:creator>
  <cp:keywords/>
  <dc:description/>
  <cp:lastModifiedBy>Erik Kerber</cp:lastModifiedBy>
  <cp:revision>4</cp:revision>
  <cp:lastPrinted>2013-05-14T04:33:00Z</cp:lastPrinted>
  <dcterms:created xsi:type="dcterms:W3CDTF">2013-05-14T04:33:00Z</dcterms:created>
  <dcterms:modified xsi:type="dcterms:W3CDTF">2013-05-14T04:38:00Z</dcterms:modified>
  <cp:category/>
</cp:coreProperties>
</file>